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fr-FR"/>
        </w:rPr>
        <w:id w:val="-388415555"/>
        <w:docPartObj>
          <w:docPartGallery w:val="Cover Pages"/>
          <w:docPartUnique/>
        </w:docPartObj>
      </w:sdtPr>
      <w:sdtEndPr/>
      <w:sdtContent>
        <w:sdt>
          <w:sdtPr>
            <w:rPr>
              <w:lang w:val="fr-FR"/>
            </w:rPr>
            <w:id w:val="596752214"/>
            <w:docPartObj>
              <w:docPartGallery w:val="Cover Pages"/>
              <w:docPartUnique/>
            </w:docPartObj>
          </w:sdtPr>
          <w:sdtEndPr/>
          <w:sdtContent>
            <w:p w14:paraId="5ECCF87D" w14:textId="77777777" w:rsidR="00856ED2" w:rsidRPr="00856ED2" w:rsidRDefault="005D03DE" w:rsidP="00856ED2">
              <w:pPr>
                <w:pStyle w:val="Logo"/>
                <w:rPr>
                  <w:lang w:val="fr-FR"/>
                </w:rPr>
              </w:pPr>
              <w:sdt>
                <w:sdtPr>
                  <w:rPr>
                    <w:lang w:val="fr-FR"/>
                  </w:rPr>
                  <w:alias w:val="Cliquez sur l’icône à droite pour remplacer le logo"/>
                  <w:tag w:val="Cliquez sur l’icône à droite pour remplacer le logo"/>
                  <w:id w:val="-759527637"/>
                  <w:picture/>
                </w:sdtPr>
                <w:sdtEndPr/>
                <w:sdtContent>
                  <w:r w:rsidR="00856ED2" w:rsidRPr="00856ED2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5D7BB1D9" wp14:editId="6D62CC0A">
                        <wp:extent cx="1183157" cy="438912"/>
                        <wp:effectExtent l="0" t="0" r="0" b="0"/>
                        <wp:docPr id="47" name="Image 47" descr="Logo d’espace réservé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3157" cy="4389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sdtContent>
              </w:sdt>
              <w:r w:rsidR="00856ED2"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023A7F4B" wp14:editId="193203D7">
                        <wp:simplePos x="0" y="0"/>
                        <wp:positionH relativeFrom="margin">
                          <wp:align>left</wp:align>
                        </wp:positionH>
                        <wp:positionV relativeFrom="margin">
                          <wp:align>center</wp:align>
                        </wp:positionV>
                        <wp:extent cx="5486400" cy="1463040"/>
                        <wp:effectExtent l="0" t="0" r="15240" b="1905"/>
                        <wp:wrapTopAndBottom/>
                        <wp:docPr id="2" name="Zone de texte 2" descr="Zone de texte affichant le titre et le sous-titre du document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4864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D7B178E" w14:textId="77777777" w:rsidR="009C5BF4" w:rsidRPr="00790A4C" w:rsidRDefault="005D03DE" w:rsidP="00856ED2">
                                    <w:pPr>
                                      <w:pStyle w:val="Titre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lang w:val="fr-FR"/>
                                        </w:rPr>
                                        <w:alias w:val="Titre"/>
                                        <w:tag w:val=""/>
                                        <w:id w:val="1398315692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626929" w:rsidRPr="00626929">
                                          <w:rPr>
                                            <w:lang w:val="fr-FR"/>
                                          </w:rPr>
                                          <w:t>Titre du cahier des charges</w:t>
                                        </w:r>
                                      </w:sdtContent>
                                    </w:sdt>
                                  </w:p>
                                  <w:p w14:paraId="664364E5" w14:textId="77777777" w:rsidR="009C5BF4" w:rsidRPr="00790A4C" w:rsidRDefault="005D03DE" w:rsidP="00856ED2">
                                    <w:pPr>
                                      <w:pStyle w:val="Sous-titre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alias w:val="Sous-titre"/>
                                        <w:tag w:val=""/>
                                        <w:id w:val="728655622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626929"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85000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B77896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2" o:spid="_x0000_s1026" type="#_x0000_t202" alt="Zone de texte affichant le titre et le sous-titre du document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" filled="f" stroked="f" strokeweight=".5pt">
                        <v:textbox style="mso-fit-shape-to-text:t" inset="0,0,0,0">
                          <w:txbxContent>
                            <w:p w:rsidR="009C5BF4" w:rsidRPr="00790A4C" w:rsidRDefault="00626929" w:rsidP="00856ED2">
                              <w:pPr>
                                <w:pStyle w:val="Titre"/>
                                <w:rPr>
                                  <w:lang w:val="fr-FR"/>
                                </w:rPr>
                              </w:pPr>
                              <w:sdt>
                                <w:sdtPr>
                                  <w:rPr>
                                    <w:lang w:val="fr-FR"/>
                                  </w:rPr>
                                  <w:alias w:val="Titre"/>
                                  <w:tag w:val=""/>
                                  <w:id w:val="13983156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r w:rsidRPr="00626929">
                                    <w:rPr>
                                      <w:lang w:val="fr-FR"/>
                                    </w:rPr>
                                    <w:t>Titre du cahier des charges</w:t>
                                  </w:r>
                                </w:sdtContent>
                              </w:sdt>
                            </w:p>
                            <w:p w:rsidR="009C5BF4" w:rsidRPr="00790A4C" w:rsidRDefault="00626929" w:rsidP="00856ED2">
                              <w:pPr>
                                <w:pStyle w:val="Sous-titre"/>
                                <w:rPr>
                                  <w:lang w:val="fr-FR"/>
                                </w:rPr>
                              </w:pPr>
                              <w:sdt>
                                <w:sdtPr>
                                  <w:alias w:val="Sous-titre"/>
                                  <w:tag w:val=""/>
                                  <w:id w:val="72865562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</w:p>
            <w:p w14:paraId="7865BBC8" w14:textId="77777777" w:rsidR="00856ED2" w:rsidRPr="00856ED2" w:rsidRDefault="00856ED2" w:rsidP="00856ED2">
              <w:pPr>
                <w:rPr>
                  <w:lang w:val="fr-FR"/>
                </w:rPr>
              </w:pPr>
            </w:p>
            <w:p w14:paraId="71E1E8D4" w14:textId="77777777" w:rsidR="00856ED2" w:rsidRPr="00856ED2" w:rsidRDefault="00626929" w:rsidP="00856ED2">
              <w:pPr>
                <w:rPr>
                  <w:lang w:val="fr-FR"/>
                </w:rPr>
              </w:pPr>
              <w:r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2ECA0D4D" wp14:editId="186D0450">
                        <wp:simplePos x="0" y="0"/>
                        <wp:positionH relativeFrom="margin">
                          <wp:align>left</wp:align>
                        </wp:positionH>
                        <wp:positionV relativeFrom="margin">
                          <wp:align>bottom</wp:align>
                        </wp:positionV>
                        <wp:extent cx="6169660" cy="621665"/>
                        <wp:effectExtent l="0" t="0" r="2540" b="6985"/>
                        <wp:wrapTopAndBottom/>
                        <wp:docPr id="1" name="Zone de texte 1" descr="Zone de texte affichant les informations de contact de la société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170213" cy="6216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  <w:tblDescription w:val="Informations de contact de la société"/>
                                    </w:tblPr>
                                    <w:tblGrid>
                                      <w:gridCol w:w="2753"/>
                                      <w:gridCol w:w="464"/>
                                      <w:gridCol w:w="2763"/>
                                      <w:gridCol w:w="464"/>
                                      <w:gridCol w:w="2759"/>
                                    </w:tblGrid>
                                    <w:tr w:rsidR="00626929" w:rsidRPr="006B0D77" w14:paraId="22C9009F" w14:textId="77777777">
                                      <w:sdt>
                                        <w:sdtPr>
                                          <w:alias w:val="Adresse"/>
                                          <w:tag w:val=""/>
                                          <w:id w:val="-640814801"/>
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<w15:appearance w15:val="hidden"/>
                                          <w:text w:multiLine="1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496" w:type="pct"/>
                                            </w:tcPr>
                                            <w:p w14:paraId="27A2D5CA" w14:textId="77777777" w:rsidR="009C5BF4" w:rsidRPr="00790A4C" w:rsidRDefault="00626929" w:rsidP="00626929">
                                              <w:pPr>
                                                <w:pStyle w:val="Coordonnes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>Nom du correspondant :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tc>
                                        <w:tcPr>
                                          <w:tcW w:w="252" w:type="pct"/>
                                        </w:tcPr>
                                        <w:p w14:paraId="2CF07210" w14:textId="77777777" w:rsidR="009C5BF4" w:rsidRPr="00790A4C" w:rsidRDefault="009C5BF4">
                                          <w:pPr>
                                            <w:pStyle w:val="Coordonnes"/>
                                            <w:rPr>
                                              <w:lang w:val="fr-F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1" w:type="pct"/>
                                        </w:tcPr>
                                        <w:p w14:paraId="1F5494D3" w14:textId="77777777" w:rsidR="009C5BF4" w:rsidRDefault="00ED167C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  <w:r>
                                            <w:t>t</w:t>
                                          </w:r>
                                          <w:r w:rsidR="009C5BF4">
                                            <w:t xml:space="preserve">. </w:t>
                                          </w:r>
                                          <w:r w:rsidR="00626929">
                                            <w:t>06 66 66 66 66</w:t>
                                          </w:r>
                                        </w:p>
                                        <w:p w14:paraId="0ADE214C" w14:textId="77777777" w:rsidR="009C5BF4" w:rsidRDefault="009C5BF4" w:rsidP="00626929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52" w:type="pct"/>
                                        </w:tcPr>
                                        <w:p w14:paraId="06B00E65" w14:textId="77777777" w:rsidR="009C5BF4" w:rsidRDefault="009C5BF4">
                                          <w:pPr>
                                            <w:pStyle w:val="Coordonnes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0" w:type="pct"/>
                                        </w:tcPr>
                                        <w:sdt>
                                          <w:sdtPr>
                                            <w:rPr>
                                              <w:lang w:val="fr-FR"/>
                                            </w:rPr>
                                            <w:alias w:val="Adresse de messagerie"/>
                                            <w:tag w:val=""/>
                                            <w:id w:val="-1029019786"/>
  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p w14:paraId="2B24EB7F" w14:textId="77777777" w:rsidR="009C5BF4" w:rsidRPr="00790A4C" w:rsidRDefault="00626929" w:rsidP="00626929">
                                              <w:pPr>
                                                <w:pStyle w:val="Coordonnes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 w:rsidRPr="00626929">
                                                <w:rPr>
                                                  <w:lang w:val="fr-FR"/>
                                                </w:rPr>
                                                <w:t xml:space="preserve">Mail : </w:t>
                                              </w:r>
                                              <w:r>
                                                <w:rPr>
                                                  <w:lang w:val="fr-FR"/>
                                                </w:rPr>
                                                <w:t>e</w:t>
                                              </w:r>
                                              <w:r w:rsidRPr="00626929">
                                                <w:rPr>
                                                  <w:lang w:val="fr-FR"/>
                                                </w:rPr>
                                                <w:t>xemple@entreprise.com</w:t>
                                              </w:r>
                                            </w:p>
                                          </w:sdtContent>
                                        </w:sdt>
                                        <w:p w14:paraId="426B2075" w14:textId="77777777" w:rsidR="009C5BF4" w:rsidRPr="00790A4C" w:rsidRDefault="005D03DE" w:rsidP="00626929">
                                          <w:pPr>
                                            <w:pStyle w:val="Coordonnes"/>
                                            <w:jc w:val="right"/>
                                            <w:rPr>
                                              <w:lang w:val="fr-FR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lang w:val="fr-FR"/>
                                              </w:rPr>
                                              <w:alias w:val="Adresse web"/>
                                              <w:tag w:val=""/>
                                              <w:id w:val="2128656978"/>
    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    <w15:appearance w15:val="hidden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626929" w:rsidRPr="00626929">
                                                <w:rPr>
                                                  <w:lang w:val="fr-FR"/>
                                                </w:rPr>
                                                <w:t>w</w:t>
                                              </w:r>
                                              <w:r w:rsidR="00626929">
                                                <w:rPr>
                                                  <w:lang w:val="fr-FR"/>
                                                </w:rPr>
                                                <w:t>ww.siteexistant.com</w:t>
                                              </w:r>
                                            </w:sdtContent>
                                          </w:sdt>
                                        </w:p>
                                      </w:tc>
                                    </w:tr>
                                  </w:tbl>
                                  <w:p w14:paraId="14299E9E" w14:textId="77777777" w:rsidR="009C5BF4" w:rsidRPr="00790A4C" w:rsidRDefault="009C5BF4" w:rsidP="00856ED2">
                                    <w:pPr>
                                      <w:pStyle w:val="Espacedutableau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2ECA0D4D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1" o:spid="_x0000_s1027" type="#_x0000_t202" alt="Zone de texte affichant les informations de contact de la société" style="position:absolute;margin-left:0;margin-top:0;width:485.8pt;height:48.9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" fillcolor="#f24f4f [3204]" stroked="f" strokeweight=".5pt">
                        <v:textbox inset="12.96pt,0,12.96pt,0">
                          <w:txbxContent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Informations de contact de la société"/>
                              </w:tblPr>
                              <w:tblGrid>
                                <w:gridCol w:w="2753"/>
                                <w:gridCol w:w="464"/>
                                <w:gridCol w:w="2763"/>
                                <w:gridCol w:w="464"/>
                                <w:gridCol w:w="2759"/>
                              </w:tblGrid>
                              <w:tr w:rsidR="00626929" w:rsidRPr="006B0D77" w14:paraId="22C9009F" w14:textId="77777777">
                                <w:sdt>
                                  <w:sdtPr>
                                    <w:alias w:val="Adresse"/>
                                    <w:tag w:val=""/>
                                    <w:id w:val="-64081480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96" w:type="pct"/>
                                      </w:tcPr>
                                      <w:p w14:paraId="27A2D5CA" w14:textId="77777777" w:rsidR="009C5BF4" w:rsidRPr="00790A4C" w:rsidRDefault="00626929" w:rsidP="00626929">
                                        <w:pPr>
                                          <w:pStyle w:val="Coordonnes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>Nom du correspondant :</w:t>
                                        </w:r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252" w:type="pct"/>
                                  </w:tcPr>
                                  <w:p w14:paraId="2CF07210" w14:textId="77777777" w:rsidR="009C5BF4" w:rsidRPr="00790A4C" w:rsidRDefault="009C5BF4">
                                    <w:pPr>
                                      <w:pStyle w:val="Coordonnes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01" w:type="pct"/>
                                  </w:tcPr>
                                  <w:p w14:paraId="1F5494D3" w14:textId="77777777" w:rsidR="009C5BF4" w:rsidRDefault="00ED167C">
                                    <w:pPr>
                                      <w:pStyle w:val="Coordonnes"/>
                                      <w:jc w:val="center"/>
                                    </w:pPr>
                                    <w:r>
                                      <w:t>t</w:t>
                                    </w:r>
                                    <w:r w:rsidR="009C5BF4">
                                      <w:t xml:space="preserve">. </w:t>
                                    </w:r>
                                    <w:r w:rsidR="00626929">
                                      <w:t>06 66 66 66 66</w:t>
                                    </w:r>
                                  </w:p>
                                  <w:p w14:paraId="0ADE214C" w14:textId="77777777" w:rsidR="009C5BF4" w:rsidRDefault="009C5BF4" w:rsidP="00626929">
                                    <w:pPr>
                                      <w:pStyle w:val="Coordonnes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52" w:type="pct"/>
                                  </w:tcPr>
                                  <w:p w14:paraId="06B00E65" w14:textId="77777777" w:rsidR="009C5BF4" w:rsidRDefault="009C5BF4">
                                    <w:pPr>
                                      <w:pStyle w:val="Coordonnes"/>
                                    </w:pPr>
                                  </w:p>
                                </w:tc>
                                <w:tc>
                                  <w:tcPr>
                                    <w:tcW w:w="1500" w:type="pct"/>
                                  </w:tcPr>
                                  <w:sdt>
                                    <w:sdtPr>
                                      <w:rPr>
                                        <w:lang w:val="fr-FR"/>
                                      </w:rPr>
                                      <w:alias w:val="Adresse de messagerie"/>
                                      <w:tag w:val=""/>
                                      <w:id w:val="-1029019786"/>
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 w14:paraId="2B24EB7F" w14:textId="77777777" w:rsidR="009C5BF4" w:rsidRPr="00790A4C" w:rsidRDefault="00626929" w:rsidP="00626929">
                                        <w:pPr>
                                          <w:pStyle w:val="Coordonnes"/>
                                          <w:rPr>
                                            <w:lang w:val="fr-FR"/>
                                          </w:rPr>
                                        </w:pPr>
                                        <w:r w:rsidRPr="00626929">
                                          <w:rPr>
                                            <w:lang w:val="fr-FR"/>
                                          </w:rPr>
                                          <w:t xml:space="preserve">Mail : </w:t>
                                        </w:r>
                                        <w:r>
                                          <w:rPr>
                                            <w:lang w:val="fr-FR"/>
                                          </w:rPr>
                                          <w:t>e</w:t>
                                        </w:r>
                                        <w:r w:rsidRPr="00626929">
                                          <w:rPr>
                                            <w:lang w:val="fr-FR"/>
                                          </w:rPr>
                                          <w:t>xemple@entreprise.com</w:t>
                                        </w:r>
                                      </w:p>
                                    </w:sdtContent>
                                  </w:sdt>
                                  <w:p w14:paraId="426B2075" w14:textId="77777777" w:rsidR="009C5BF4" w:rsidRPr="00790A4C" w:rsidRDefault="005D03DE" w:rsidP="00626929">
                                    <w:pPr>
                                      <w:pStyle w:val="Coordonnes"/>
                                      <w:jc w:val="right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lang w:val="fr-FR"/>
                                        </w:rPr>
                                        <w:alias w:val="Adresse web"/>
                                        <w:tag w:val=""/>
                                        <w:id w:val="2128656978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626929" w:rsidRPr="00626929">
                                          <w:rPr>
                                            <w:lang w:val="fr-FR"/>
                                          </w:rPr>
                                          <w:t>w</w:t>
                                        </w:r>
                                        <w:r w:rsidR="00626929">
                                          <w:rPr>
                                            <w:lang w:val="fr-FR"/>
                                          </w:rPr>
                                          <w:t>ww.siteexistant.com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14299E9E" w14:textId="77777777" w:rsidR="009C5BF4" w:rsidRPr="00790A4C" w:rsidRDefault="009C5BF4" w:rsidP="00856ED2">
                              <w:pPr>
                                <w:pStyle w:val="Espacedutableau"/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856ED2" w:rsidRPr="00856ED2">
                <w:rPr>
                  <w:lang w:val="fr-FR"/>
                </w:rPr>
                <w:br w:type="page"/>
              </w:r>
            </w:p>
          </w:sdtContent>
        </w:sdt>
        <w:p w14:paraId="02AE12EB" w14:textId="77777777" w:rsidR="00B57583" w:rsidRPr="00856ED2" w:rsidRDefault="005D03DE">
          <w:pPr>
            <w:rPr>
              <w:lang w:val="fr-FR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val="fr-FR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186542" w14:textId="77777777" w:rsidR="00B57583" w:rsidRPr="00856ED2" w:rsidRDefault="00856ED2">
          <w:pPr>
            <w:pStyle w:val="En-ttedetabledesmatires"/>
            <w:rPr>
              <w:lang w:val="fr-FR"/>
            </w:rPr>
          </w:pPr>
          <w:r w:rsidRPr="00856ED2">
            <w:rPr>
              <w:rFonts w:ascii="Century Gothic" w:hAnsi="Century Gothic"/>
              <w:color w:val="DF1010"/>
              <w:lang w:val="fr-FR"/>
            </w:rPr>
            <w:t>Table des matières</w:t>
          </w:r>
        </w:p>
        <w:p w14:paraId="21F19568" w14:textId="77777777" w:rsidR="00C4191A" w:rsidRDefault="00856ED2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r w:rsidRPr="00D56C60">
            <w:rPr>
              <w:rStyle w:val="Lienhypertexte"/>
            </w:rPr>
            <w:fldChar w:fldCharType="begin"/>
          </w:r>
          <w:r w:rsidRPr="00D56C60">
            <w:rPr>
              <w:rStyle w:val="Lienhypertexte"/>
            </w:rPr>
            <w:instrText xml:space="preserve"> TOC \o "1-2" \n "2-2" \h \z \u </w:instrText>
          </w:r>
          <w:r w:rsidRPr="00D56C60">
            <w:rPr>
              <w:rStyle w:val="Lienhypertexte"/>
            </w:rPr>
            <w:fldChar w:fldCharType="separate"/>
          </w:r>
          <w:hyperlink w:anchor="_Toc446488599" w:history="1">
            <w:r w:rsidR="00C4191A" w:rsidRPr="004F660F">
              <w:rPr>
                <w:rStyle w:val="Lienhypertexte"/>
                <w:noProof/>
              </w:rPr>
              <w:t>Avant-propos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_Toc446488599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2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14:paraId="4BFD8E13" w14:textId="77777777" w:rsidR="00C4191A" w:rsidRDefault="005D03DE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446488600" w:history="1">
            <w:r w:rsidR="00C4191A" w:rsidRPr="004F660F">
              <w:rPr>
                <w:rStyle w:val="Lienhypertexte"/>
                <w:noProof/>
              </w:rPr>
              <w:t>Prérequis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_Toc446488600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2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14:paraId="594039D4" w14:textId="77777777" w:rsidR="00C4191A" w:rsidRDefault="005D03DE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01" w:history="1">
            <w:r w:rsidR="00C4191A" w:rsidRPr="004F660F">
              <w:rPr>
                <w:rStyle w:val="Lienhypertexte"/>
                <w:noProof/>
              </w:rPr>
              <w:t>Type de site :</w:t>
            </w:r>
          </w:hyperlink>
        </w:p>
        <w:p w14:paraId="0FF76C6F" w14:textId="77777777" w:rsidR="00C4191A" w:rsidRDefault="005D03DE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02" w:history="1">
            <w:r w:rsidR="00C4191A" w:rsidRPr="004F660F">
              <w:rPr>
                <w:rStyle w:val="Lienhypertexte"/>
                <w:noProof/>
              </w:rPr>
              <w:t>Description de l’objectif :</w:t>
            </w:r>
          </w:hyperlink>
        </w:p>
        <w:p w14:paraId="22079FD0" w14:textId="77777777" w:rsidR="00C4191A" w:rsidRDefault="005D03DE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03" w:history="1">
            <w:r w:rsidR="00C4191A" w:rsidRPr="004F660F">
              <w:rPr>
                <w:rStyle w:val="Lienhypertexte"/>
                <w:noProof/>
              </w:rPr>
              <w:t>Ciblage :</w:t>
            </w:r>
          </w:hyperlink>
        </w:p>
        <w:p w14:paraId="198ABEF7" w14:textId="77777777" w:rsidR="00C4191A" w:rsidRDefault="005D03DE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04" w:history="1">
            <w:r w:rsidR="00C4191A" w:rsidRPr="004F660F">
              <w:rPr>
                <w:rStyle w:val="Lienhypertexte"/>
                <w:noProof/>
              </w:rPr>
              <w:t>Contraintes :</w:t>
            </w:r>
          </w:hyperlink>
        </w:p>
        <w:p w14:paraId="7ACCB962" w14:textId="77777777" w:rsidR="00C4191A" w:rsidRDefault="005D03DE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05" w:history="1">
            <w:r w:rsidR="00C4191A" w:rsidRPr="004F660F">
              <w:rPr>
                <w:rStyle w:val="Lienhypertexte"/>
                <w:noProof/>
              </w:rPr>
              <w:t>Budget :</w:t>
            </w:r>
          </w:hyperlink>
        </w:p>
        <w:p w14:paraId="1AF0D286" w14:textId="77777777" w:rsidR="00C4191A" w:rsidRDefault="005D03DE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446488606" w:history="1">
            <w:r w:rsidR="00C4191A" w:rsidRPr="004F660F">
              <w:rPr>
                <w:rStyle w:val="Lienhypertexte"/>
                <w:noProof/>
              </w:rPr>
              <w:t>Création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_Toc446488606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2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14:paraId="23C92424" w14:textId="77777777" w:rsidR="00C4191A" w:rsidRDefault="005D03DE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07" w:history="1">
            <w:r w:rsidR="00C4191A" w:rsidRPr="004F660F">
              <w:rPr>
                <w:rStyle w:val="Lienhypertexte"/>
                <w:noProof/>
              </w:rPr>
              <w:t>UVP :</w:t>
            </w:r>
          </w:hyperlink>
        </w:p>
        <w:p w14:paraId="767C3B29" w14:textId="77777777" w:rsidR="00C4191A" w:rsidRDefault="005D03DE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08" w:history="1">
            <w:r w:rsidR="00C4191A" w:rsidRPr="004F660F">
              <w:rPr>
                <w:rStyle w:val="Lienhypertexte"/>
                <w:noProof/>
              </w:rPr>
              <w:t>Charte graphique :</w:t>
            </w:r>
          </w:hyperlink>
        </w:p>
        <w:p w14:paraId="16F69C0B" w14:textId="77777777" w:rsidR="00C4191A" w:rsidRDefault="005D03DE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09" w:history="1">
            <w:r w:rsidR="00C4191A" w:rsidRPr="004F660F">
              <w:rPr>
                <w:rStyle w:val="Lienhypertexte"/>
                <w:noProof/>
              </w:rPr>
              <w:t>Adjectifs sur la forme, la personnalité et l’apparence :</w:t>
            </w:r>
          </w:hyperlink>
        </w:p>
        <w:p w14:paraId="0DCD0720" w14:textId="77777777" w:rsidR="00C4191A" w:rsidRDefault="005D03DE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446488610" w:history="1">
            <w:r w:rsidR="00C4191A" w:rsidRPr="004F660F">
              <w:rPr>
                <w:rStyle w:val="Lienhypertexte"/>
                <w:noProof/>
              </w:rPr>
              <w:t>Fonctionnalités :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_Toc446488610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2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14:paraId="0D9701C9" w14:textId="77777777" w:rsidR="00C4191A" w:rsidRDefault="005D03DE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11" w:history="1">
            <w:r w:rsidR="00C4191A" w:rsidRPr="004F660F">
              <w:rPr>
                <w:rStyle w:val="Lienhypertexte"/>
                <w:noProof/>
              </w:rPr>
              <w:t>Arborescence :</w:t>
            </w:r>
          </w:hyperlink>
        </w:p>
        <w:p w14:paraId="752C4778" w14:textId="77777777" w:rsidR="00C4191A" w:rsidRDefault="005D03DE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12" w:history="1">
            <w:r w:rsidR="00C4191A" w:rsidRPr="004F660F">
              <w:rPr>
                <w:rStyle w:val="Lienhypertexte"/>
                <w:noProof/>
              </w:rPr>
              <w:t>Fonctionnalités :</w:t>
            </w:r>
          </w:hyperlink>
        </w:p>
        <w:p w14:paraId="3EBEC36D" w14:textId="77777777" w:rsidR="00C4191A" w:rsidRDefault="005D03DE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446488613" w:history="1">
            <w:r w:rsidR="00C4191A" w:rsidRPr="004F660F">
              <w:rPr>
                <w:rStyle w:val="Lienhypertexte"/>
                <w:noProof/>
              </w:rPr>
              <w:t>Technique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_Toc446488613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2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14:paraId="375BF7C0" w14:textId="77777777" w:rsidR="00C4191A" w:rsidRDefault="005D03DE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14" w:history="1">
            <w:r w:rsidR="00C4191A" w:rsidRPr="004F660F">
              <w:rPr>
                <w:rStyle w:val="Lienhypertexte"/>
                <w:noProof/>
              </w:rPr>
              <w:t>Technologie :</w:t>
            </w:r>
          </w:hyperlink>
        </w:p>
        <w:p w14:paraId="5E3C61B5" w14:textId="77777777" w:rsidR="00C4191A" w:rsidRDefault="005D03DE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15" w:history="1">
            <w:r w:rsidR="00C4191A" w:rsidRPr="004F660F">
              <w:rPr>
                <w:rStyle w:val="Lienhypertexte"/>
                <w:noProof/>
              </w:rPr>
              <w:t>Nom de domaines :</w:t>
            </w:r>
          </w:hyperlink>
        </w:p>
        <w:p w14:paraId="4D7D383E" w14:textId="77777777" w:rsidR="00C4191A" w:rsidRDefault="005D03DE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16" w:history="1">
            <w:r w:rsidR="00C4191A" w:rsidRPr="004F660F">
              <w:rPr>
                <w:rStyle w:val="Lienhypertexte"/>
                <w:noProof/>
              </w:rPr>
              <w:t>Hébergement :</w:t>
            </w:r>
          </w:hyperlink>
        </w:p>
        <w:p w14:paraId="57E3740B" w14:textId="77777777" w:rsidR="00C4191A" w:rsidRDefault="005D03DE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17" w:history="1">
            <w:r w:rsidR="00C4191A" w:rsidRPr="004F660F">
              <w:rPr>
                <w:rStyle w:val="Lienhypertexte"/>
                <w:noProof/>
              </w:rPr>
              <w:t>Maintenance :</w:t>
            </w:r>
          </w:hyperlink>
        </w:p>
        <w:p w14:paraId="4BE7BBD0" w14:textId="77777777" w:rsidR="00C4191A" w:rsidRDefault="005D03DE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446488618" w:history="1">
            <w:r w:rsidR="00C4191A" w:rsidRPr="004F660F">
              <w:rPr>
                <w:rStyle w:val="Lienhypertexte"/>
                <w:noProof/>
              </w:rPr>
              <w:t>SEO :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_Toc446488618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2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14:paraId="141CF108" w14:textId="77777777" w:rsidR="00C4191A" w:rsidRDefault="005D03DE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446488619" w:history="1">
            <w:r w:rsidR="00C4191A" w:rsidRPr="004F660F">
              <w:rPr>
                <w:rStyle w:val="Lienhypertexte"/>
                <w:noProof/>
              </w:rPr>
              <w:t>Autres prestations :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_Toc446488619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3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14:paraId="35578AE9" w14:textId="77777777" w:rsidR="00C4191A" w:rsidRDefault="005D03DE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446488620" w:history="1">
            <w:r w:rsidR="00C4191A" w:rsidRPr="004F660F">
              <w:rPr>
                <w:rStyle w:val="Lienhypertexte"/>
                <w:noProof/>
              </w:rPr>
              <w:t>Glossaire :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_Toc446488620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3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14:paraId="7A78DFA9" w14:textId="77777777" w:rsidR="00B57583" w:rsidRPr="00856ED2" w:rsidRDefault="00856ED2">
          <w:pPr>
            <w:rPr>
              <w:lang w:val="fr-FR"/>
            </w:rPr>
          </w:pPr>
          <w:r w:rsidRPr="00D56C60">
            <w:rPr>
              <w:rStyle w:val="Lienhypertexte"/>
            </w:rPr>
            <w:fldChar w:fldCharType="end"/>
          </w:r>
        </w:p>
      </w:sdtContent>
    </w:sdt>
    <w:p w14:paraId="0A29607E" w14:textId="77777777" w:rsidR="00B57583" w:rsidRPr="00856ED2" w:rsidRDefault="00B57583">
      <w:pPr>
        <w:rPr>
          <w:lang w:val="fr-FR"/>
        </w:rPr>
        <w:sectPr w:rsidR="00B57583" w:rsidRPr="00856ED2">
          <w:pgSz w:w="11907" w:h="16839" w:code="1"/>
          <w:pgMar w:top="1148" w:right="1418" w:bottom="1148" w:left="1418" w:header="709" w:footer="612" w:gutter="0"/>
          <w:pgNumType w:start="0"/>
          <w:cols w:space="720"/>
          <w:titlePg/>
          <w:docGrid w:linePitch="360"/>
        </w:sectPr>
      </w:pPr>
    </w:p>
    <w:p w14:paraId="70676C41" w14:textId="77777777" w:rsidR="00C4191A" w:rsidRDefault="00C4191A" w:rsidP="00C4191A">
      <w:pPr>
        <w:pStyle w:val="Titre1"/>
        <w:rPr>
          <w:lang w:val="fr-FR"/>
        </w:rPr>
      </w:pPr>
      <w:bookmarkStart w:id="0" w:name="_Toc446488599"/>
      <w:r w:rsidRPr="006B0D77">
        <w:rPr>
          <w:lang w:val="fr-FR"/>
        </w:rPr>
        <w:lastRenderedPageBreak/>
        <w:t>Avant</w:t>
      </w:r>
      <w:r>
        <w:rPr>
          <w:lang w:val="fr-FR"/>
        </w:rPr>
        <w:t>-</w:t>
      </w:r>
      <w:r w:rsidRPr="00C4191A">
        <w:rPr>
          <w:lang w:val="fr-FR"/>
        </w:rPr>
        <w:t>propos</w:t>
      </w:r>
      <w:bookmarkEnd w:id="0"/>
    </w:p>
    <w:p w14:paraId="4AB0F971" w14:textId="77777777" w:rsidR="00626929" w:rsidRDefault="00626929" w:rsidP="00626929">
      <w:pPr>
        <w:pStyle w:val="Titre2"/>
        <w:rPr>
          <w:lang w:val="fr-FR"/>
        </w:rPr>
      </w:pPr>
      <w:bookmarkStart w:id="1" w:name="_Toc446488607"/>
      <w:r>
        <w:rPr>
          <w:lang w:val="fr-FR"/>
        </w:rPr>
        <w:t>Description de votre entreprise :</w:t>
      </w:r>
    </w:p>
    <w:p w14:paraId="025E3966" w14:textId="77777777" w:rsidR="00626929" w:rsidRDefault="00626929" w:rsidP="00626929">
      <w:pPr>
        <w:pStyle w:val="Titre2"/>
        <w:rPr>
          <w:lang w:val="fr-FR"/>
        </w:rPr>
      </w:pPr>
      <w:r w:rsidRPr="00C4191A">
        <w:rPr>
          <w:lang w:val="fr-FR"/>
        </w:rPr>
        <w:t>UVP :</w:t>
      </w:r>
      <w:bookmarkEnd w:id="1"/>
    </w:p>
    <w:p w14:paraId="73CCAD42" w14:textId="77777777" w:rsidR="00626929" w:rsidRPr="00626929" w:rsidRDefault="00626929" w:rsidP="00626929">
      <w:pPr>
        <w:rPr>
          <w:lang w:val="fr-FR"/>
        </w:rPr>
      </w:pPr>
    </w:p>
    <w:p w14:paraId="0E1FA775" w14:textId="77777777" w:rsidR="00C4191A" w:rsidRDefault="00C4191A" w:rsidP="00C4191A">
      <w:pPr>
        <w:pStyle w:val="Titre1"/>
        <w:rPr>
          <w:lang w:val="fr-FR"/>
        </w:rPr>
      </w:pPr>
      <w:bookmarkStart w:id="2" w:name="_Toc446488600"/>
      <w:r w:rsidRPr="006B0D77">
        <w:rPr>
          <w:lang w:val="fr-FR"/>
        </w:rPr>
        <w:t>Prérequis</w:t>
      </w:r>
      <w:bookmarkEnd w:id="2"/>
    </w:p>
    <w:p w14:paraId="6F67DBE3" w14:textId="77777777" w:rsidR="00C4191A" w:rsidRPr="00C4191A" w:rsidRDefault="00C4191A" w:rsidP="00C4191A">
      <w:pPr>
        <w:pStyle w:val="Titre2"/>
        <w:rPr>
          <w:lang w:val="fr-FR"/>
        </w:rPr>
      </w:pPr>
      <w:bookmarkStart w:id="3" w:name="_Toc446488601"/>
      <w:r w:rsidRPr="00C4191A">
        <w:rPr>
          <w:lang w:val="fr-FR"/>
        </w:rPr>
        <w:t>Type de site</w:t>
      </w:r>
      <w:r>
        <w:rPr>
          <w:lang w:val="fr-FR"/>
        </w:rPr>
        <w:t> :</w:t>
      </w:r>
      <w:bookmarkEnd w:id="3"/>
    </w:p>
    <w:p w14:paraId="7E6B8FFE" w14:textId="77777777" w:rsidR="00C4191A" w:rsidRPr="00C4191A" w:rsidRDefault="00C4191A" w:rsidP="00C4191A">
      <w:pPr>
        <w:pStyle w:val="Titre2"/>
        <w:rPr>
          <w:lang w:val="fr-FR"/>
        </w:rPr>
      </w:pPr>
      <w:bookmarkStart w:id="4" w:name="_Toc446488602"/>
      <w:r w:rsidRPr="00C4191A">
        <w:rPr>
          <w:lang w:val="fr-FR"/>
        </w:rPr>
        <w:t>Description de l’objectif</w:t>
      </w:r>
      <w:r>
        <w:rPr>
          <w:lang w:val="fr-FR"/>
        </w:rPr>
        <w:t> :</w:t>
      </w:r>
      <w:bookmarkEnd w:id="4"/>
    </w:p>
    <w:p w14:paraId="7F7FFF47" w14:textId="77777777" w:rsidR="00C4191A" w:rsidRDefault="00C4191A" w:rsidP="00C4191A">
      <w:pPr>
        <w:pStyle w:val="Titre2"/>
        <w:rPr>
          <w:lang w:val="fr-FR"/>
        </w:rPr>
      </w:pPr>
      <w:bookmarkStart w:id="5" w:name="_Toc446488603"/>
      <w:r>
        <w:rPr>
          <w:lang w:val="fr-FR"/>
        </w:rPr>
        <w:t>Ciblage :</w:t>
      </w:r>
      <w:bookmarkEnd w:id="5"/>
    </w:p>
    <w:p w14:paraId="6C71384F" w14:textId="77777777" w:rsidR="00C4191A" w:rsidRDefault="00C4191A" w:rsidP="00C4191A">
      <w:pPr>
        <w:pStyle w:val="Titre2"/>
        <w:rPr>
          <w:lang w:val="fr-FR"/>
        </w:rPr>
      </w:pPr>
      <w:bookmarkStart w:id="6" w:name="_Toc446488604"/>
      <w:r>
        <w:rPr>
          <w:lang w:val="fr-FR"/>
        </w:rPr>
        <w:t>Contraintes :</w:t>
      </w:r>
      <w:bookmarkEnd w:id="6"/>
    </w:p>
    <w:p w14:paraId="4E8A0FBB" w14:textId="77777777" w:rsidR="00C4191A" w:rsidRDefault="00C4191A" w:rsidP="00C4191A">
      <w:pPr>
        <w:pStyle w:val="Titre2"/>
        <w:rPr>
          <w:lang w:val="fr-FR"/>
        </w:rPr>
      </w:pPr>
      <w:bookmarkStart w:id="7" w:name="_Toc446488605"/>
      <w:r>
        <w:rPr>
          <w:lang w:val="fr-FR"/>
        </w:rPr>
        <w:t>Budget :</w:t>
      </w:r>
      <w:bookmarkEnd w:id="7"/>
    </w:p>
    <w:p w14:paraId="218A5B77" w14:textId="77777777" w:rsidR="00C4191A" w:rsidRPr="00C4191A" w:rsidRDefault="00C4191A" w:rsidP="00C4191A">
      <w:pPr>
        <w:rPr>
          <w:lang w:val="fr-FR"/>
        </w:rPr>
      </w:pPr>
    </w:p>
    <w:p w14:paraId="53E3B899" w14:textId="77777777" w:rsidR="00C4191A" w:rsidRPr="00C4191A" w:rsidRDefault="00C4191A" w:rsidP="00C4191A">
      <w:pPr>
        <w:pStyle w:val="Titre1"/>
        <w:rPr>
          <w:lang w:val="fr-FR"/>
        </w:rPr>
      </w:pPr>
      <w:bookmarkStart w:id="8" w:name="_Toc446488606"/>
      <w:r>
        <w:rPr>
          <w:lang w:val="fr-FR"/>
        </w:rPr>
        <w:t>Création</w:t>
      </w:r>
      <w:bookmarkEnd w:id="8"/>
    </w:p>
    <w:p w14:paraId="622DB3A6" w14:textId="77777777" w:rsidR="00C4191A" w:rsidRDefault="00C4191A" w:rsidP="00C4191A">
      <w:pPr>
        <w:pStyle w:val="Titre2"/>
        <w:rPr>
          <w:lang w:val="fr-FR"/>
        </w:rPr>
      </w:pPr>
      <w:bookmarkStart w:id="9" w:name="_Toc446488608"/>
      <w:r w:rsidRPr="00C4191A">
        <w:rPr>
          <w:lang w:val="fr-FR"/>
        </w:rPr>
        <w:t>Charte graphique :</w:t>
      </w:r>
      <w:bookmarkEnd w:id="9"/>
    </w:p>
    <w:p w14:paraId="0E51E0FE" w14:textId="77777777" w:rsidR="006B0D77" w:rsidRDefault="006B0D77" w:rsidP="006B0D77">
      <w:pPr>
        <w:pStyle w:val="Titre2"/>
        <w:rPr>
          <w:lang w:val="fr-FR"/>
        </w:rPr>
      </w:pPr>
      <w:r>
        <w:rPr>
          <w:lang w:val="fr-FR"/>
        </w:rPr>
        <w:t>Exemples d’autres sites (optionnel)</w:t>
      </w:r>
      <w:bookmarkStart w:id="10" w:name="_Toc446488609"/>
    </w:p>
    <w:p w14:paraId="76312326" w14:textId="77777777" w:rsidR="00C4191A" w:rsidRDefault="00C4191A" w:rsidP="006B0D77">
      <w:pPr>
        <w:pStyle w:val="Titre2"/>
        <w:rPr>
          <w:lang w:val="fr-FR"/>
        </w:rPr>
      </w:pPr>
      <w:r w:rsidRPr="00C4191A">
        <w:rPr>
          <w:lang w:val="fr-FR"/>
        </w:rPr>
        <w:t>Adjectifs sur la forme, la personnalité et l’apparence :</w:t>
      </w:r>
      <w:bookmarkEnd w:id="10"/>
    </w:p>
    <w:p w14:paraId="561E4F75" w14:textId="77777777" w:rsidR="00C4191A" w:rsidRDefault="00C4191A" w:rsidP="00C4191A">
      <w:pPr>
        <w:rPr>
          <w:lang w:val="fr-FR"/>
        </w:rPr>
      </w:pPr>
    </w:p>
    <w:p w14:paraId="63DB0FA6" w14:textId="77777777" w:rsidR="00C4191A" w:rsidRPr="00C4191A" w:rsidRDefault="00C4191A" w:rsidP="00C4191A">
      <w:pPr>
        <w:pStyle w:val="Titre1"/>
        <w:rPr>
          <w:lang w:val="fr-FR"/>
        </w:rPr>
      </w:pPr>
      <w:bookmarkStart w:id="11" w:name="_Toc446488610"/>
      <w:r w:rsidRPr="00C4191A">
        <w:rPr>
          <w:lang w:val="fr-FR"/>
        </w:rPr>
        <w:t>Fonctionnalités :</w:t>
      </w:r>
      <w:bookmarkEnd w:id="11"/>
    </w:p>
    <w:p w14:paraId="65F42C78" w14:textId="77777777" w:rsidR="00C4191A" w:rsidRPr="00C4191A" w:rsidRDefault="00C4191A" w:rsidP="00C4191A">
      <w:pPr>
        <w:pStyle w:val="Titre2"/>
        <w:rPr>
          <w:lang w:val="fr-FR"/>
        </w:rPr>
      </w:pPr>
      <w:bookmarkStart w:id="12" w:name="_Toc446488611"/>
      <w:r w:rsidRPr="00C4191A">
        <w:rPr>
          <w:lang w:val="fr-FR"/>
        </w:rPr>
        <w:t>Arborescence :</w:t>
      </w:r>
      <w:bookmarkEnd w:id="12"/>
    </w:p>
    <w:p w14:paraId="635AD746" w14:textId="77777777" w:rsidR="00C4191A" w:rsidRDefault="00C4191A" w:rsidP="00C4191A">
      <w:pPr>
        <w:pStyle w:val="Titre2"/>
        <w:rPr>
          <w:lang w:val="fr-FR"/>
        </w:rPr>
      </w:pPr>
      <w:bookmarkStart w:id="13" w:name="_Toc446488612"/>
      <w:r w:rsidRPr="00C4191A">
        <w:rPr>
          <w:lang w:val="fr-FR"/>
        </w:rPr>
        <w:t>Fonctionnalités :</w:t>
      </w:r>
      <w:bookmarkEnd w:id="13"/>
    </w:p>
    <w:p w14:paraId="2F0196E9" w14:textId="77777777" w:rsidR="00C4191A" w:rsidRDefault="00C4191A" w:rsidP="00C4191A">
      <w:pPr>
        <w:spacing w:after="0"/>
        <w:rPr>
          <w:lang w:val="fr-FR"/>
        </w:rPr>
      </w:pPr>
      <w:r>
        <w:rPr>
          <w:lang w:val="fr-FR"/>
        </w:rPr>
        <w:t>Pages de contenus :</w:t>
      </w:r>
    </w:p>
    <w:p w14:paraId="6B07337F" w14:textId="77777777" w:rsidR="00C4191A" w:rsidRDefault="00C4191A" w:rsidP="00C4191A">
      <w:pPr>
        <w:rPr>
          <w:lang w:val="fr-FR"/>
        </w:rPr>
      </w:pPr>
      <w:r>
        <w:rPr>
          <w:lang w:val="fr-FR"/>
        </w:rPr>
        <w:t>Fonctionnalités :</w:t>
      </w:r>
    </w:p>
    <w:p w14:paraId="0E4F7A96" w14:textId="77777777" w:rsidR="00C4191A" w:rsidRPr="00C4191A" w:rsidRDefault="00C4191A" w:rsidP="00C4191A">
      <w:pPr>
        <w:pStyle w:val="Titre1"/>
        <w:rPr>
          <w:lang w:val="fr-FR"/>
        </w:rPr>
      </w:pPr>
      <w:bookmarkStart w:id="14" w:name="_Toc446488613"/>
      <w:r w:rsidRPr="00C4191A">
        <w:rPr>
          <w:lang w:val="fr-FR"/>
        </w:rPr>
        <w:t>Technique</w:t>
      </w:r>
      <w:bookmarkEnd w:id="14"/>
    </w:p>
    <w:p w14:paraId="1A1E9241" w14:textId="77777777" w:rsidR="00C4191A" w:rsidRPr="00C4191A" w:rsidRDefault="00C4191A" w:rsidP="00C4191A">
      <w:pPr>
        <w:pStyle w:val="Titre2"/>
        <w:rPr>
          <w:lang w:val="fr-FR"/>
        </w:rPr>
      </w:pPr>
      <w:bookmarkStart w:id="15" w:name="_Toc446488614"/>
      <w:r w:rsidRPr="00C4191A">
        <w:rPr>
          <w:lang w:val="fr-FR"/>
        </w:rPr>
        <w:t>Technologie :</w:t>
      </w:r>
      <w:bookmarkEnd w:id="15"/>
    </w:p>
    <w:p w14:paraId="21DD7F36" w14:textId="30AED86B" w:rsidR="00C4191A" w:rsidRPr="00C4191A" w:rsidRDefault="00C4191A" w:rsidP="00C4191A">
      <w:pPr>
        <w:pStyle w:val="Titre2"/>
        <w:rPr>
          <w:lang w:val="fr-FR"/>
        </w:rPr>
      </w:pPr>
      <w:bookmarkStart w:id="16" w:name="_Toc446488615"/>
      <w:r w:rsidRPr="00C4191A">
        <w:rPr>
          <w:lang w:val="fr-FR"/>
        </w:rPr>
        <w:t>Nom de domaine :</w:t>
      </w:r>
      <w:bookmarkEnd w:id="16"/>
    </w:p>
    <w:p w14:paraId="49660BEA" w14:textId="77777777" w:rsidR="00C4191A" w:rsidRPr="00C4191A" w:rsidRDefault="00C4191A" w:rsidP="00C4191A">
      <w:pPr>
        <w:pStyle w:val="Titre2"/>
        <w:rPr>
          <w:lang w:val="fr-FR"/>
        </w:rPr>
      </w:pPr>
      <w:bookmarkStart w:id="17" w:name="_Toc446488616"/>
      <w:r w:rsidRPr="00C4191A">
        <w:rPr>
          <w:lang w:val="fr-FR"/>
        </w:rPr>
        <w:t>Hébergement :</w:t>
      </w:r>
      <w:bookmarkEnd w:id="17"/>
      <w:r w:rsidRPr="00C4191A">
        <w:rPr>
          <w:lang w:val="fr-FR"/>
        </w:rPr>
        <w:t xml:space="preserve"> </w:t>
      </w:r>
    </w:p>
    <w:p w14:paraId="6AE3ECEB" w14:textId="77777777" w:rsidR="00C4191A" w:rsidRDefault="00C4191A" w:rsidP="00C4191A">
      <w:pPr>
        <w:pStyle w:val="Titre2"/>
        <w:rPr>
          <w:lang w:val="fr-FR"/>
        </w:rPr>
      </w:pPr>
      <w:bookmarkStart w:id="18" w:name="_Toc446488617"/>
      <w:r w:rsidRPr="00C4191A">
        <w:rPr>
          <w:lang w:val="fr-FR"/>
        </w:rPr>
        <w:t>Maintenance :</w:t>
      </w:r>
      <w:bookmarkEnd w:id="18"/>
    </w:p>
    <w:p w14:paraId="4504D634" w14:textId="77777777" w:rsidR="00C4191A" w:rsidRPr="00C4191A" w:rsidRDefault="00C4191A" w:rsidP="00C4191A">
      <w:pPr>
        <w:rPr>
          <w:lang w:val="fr-FR"/>
        </w:rPr>
      </w:pPr>
    </w:p>
    <w:p w14:paraId="659A52D8" w14:textId="77777777" w:rsidR="00C4191A" w:rsidRDefault="00C4191A" w:rsidP="00C4191A">
      <w:pPr>
        <w:pStyle w:val="Titre1"/>
        <w:rPr>
          <w:lang w:val="fr-FR"/>
        </w:rPr>
      </w:pPr>
      <w:bookmarkStart w:id="19" w:name="_Toc446488618"/>
      <w:r w:rsidRPr="00C4191A">
        <w:rPr>
          <w:lang w:val="fr-FR"/>
        </w:rPr>
        <w:lastRenderedPageBreak/>
        <w:t>SEO :</w:t>
      </w:r>
      <w:bookmarkEnd w:id="19"/>
    </w:p>
    <w:p w14:paraId="6C690D05" w14:textId="77777777" w:rsidR="00C4191A" w:rsidRPr="00C4191A" w:rsidRDefault="00C4191A" w:rsidP="00C4191A">
      <w:pPr>
        <w:rPr>
          <w:lang w:val="fr-FR"/>
        </w:rPr>
      </w:pPr>
    </w:p>
    <w:p w14:paraId="15256FE1" w14:textId="77777777" w:rsidR="00C4191A" w:rsidRDefault="00C4191A" w:rsidP="00C4191A">
      <w:pPr>
        <w:pStyle w:val="Titre1"/>
        <w:rPr>
          <w:lang w:val="fr-FR"/>
        </w:rPr>
      </w:pPr>
      <w:bookmarkStart w:id="20" w:name="_Toc446488619"/>
      <w:r w:rsidRPr="00C4191A">
        <w:rPr>
          <w:lang w:val="fr-FR"/>
        </w:rPr>
        <w:t>Autres prestations :</w:t>
      </w:r>
      <w:bookmarkEnd w:id="20"/>
    </w:p>
    <w:p w14:paraId="5841D657" w14:textId="77777777" w:rsidR="00C4191A" w:rsidRPr="00C4191A" w:rsidRDefault="00C4191A" w:rsidP="00C4191A">
      <w:pPr>
        <w:rPr>
          <w:lang w:val="fr-FR"/>
        </w:rPr>
      </w:pPr>
    </w:p>
    <w:p w14:paraId="70C8AC02" w14:textId="77777777" w:rsidR="00C4191A" w:rsidRPr="00C4191A" w:rsidRDefault="00C4191A" w:rsidP="00C4191A">
      <w:pPr>
        <w:pStyle w:val="Titre1"/>
        <w:rPr>
          <w:lang w:val="fr-FR"/>
        </w:rPr>
      </w:pPr>
      <w:bookmarkStart w:id="21" w:name="_Toc446488620"/>
      <w:r w:rsidRPr="00C4191A">
        <w:rPr>
          <w:lang w:val="fr-FR"/>
        </w:rPr>
        <w:t>Glossaire :</w:t>
      </w:r>
      <w:bookmarkEnd w:id="21"/>
    </w:p>
    <w:sectPr w:rsidR="00C4191A" w:rsidRPr="00C4191A">
      <w:footerReference w:type="default" r:id="rId11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DF038" w14:textId="77777777" w:rsidR="005D03DE" w:rsidRDefault="005D03DE">
      <w:pPr>
        <w:spacing w:after="0" w:line="240" w:lineRule="auto"/>
      </w:pPr>
      <w:r>
        <w:separator/>
      </w:r>
    </w:p>
  </w:endnote>
  <w:endnote w:type="continuationSeparator" w:id="0">
    <w:p w14:paraId="0210ABA4" w14:textId="77777777" w:rsidR="005D03DE" w:rsidRDefault="005D0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5D206" w14:textId="77777777" w:rsidR="009C5BF4" w:rsidRPr="00620F2F" w:rsidRDefault="005D03DE" w:rsidP="000C5244">
    <w:pPr>
      <w:pStyle w:val="Pieddepage"/>
      <w:tabs>
        <w:tab w:val="right" w:pos="9360"/>
      </w:tabs>
      <w:rPr>
        <w:lang w:val="fr-FR"/>
      </w:rPr>
    </w:pPr>
    <w:sdt>
      <w:sdtPr>
        <w:alias w:val="Titre"/>
        <w:tag w:val=""/>
        <w:id w:val="-462819110"/>
        <w:placeholder>
          <w:docPart w:val="03908281B43B411795C4CB95E346B38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26929">
          <w:rPr>
            <w:lang w:val="fr-FR"/>
          </w:rPr>
          <w:t>Titre du cahier des charges</w:t>
        </w:r>
      </w:sdtContent>
    </w:sdt>
    <w:r w:rsidR="006B79F5" w:rsidRPr="006B79F5">
      <w:rPr>
        <w:lang w:val="fr-FR"/>
      </w:rPr>
      <w:t xml:space="preserve"> - </w:t>
    </w:r>
    <w:sdt>
      <w:sdtPr>
        <w:alias w:val="Date"/>
        <w:tag w:val=""/>
        <w:id w:val="981042332"/>
        <w:placeholder>
          <w:docPart w:val="922E1B8D2DC442AA9B7A5187DDF90188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fr-FR"/>
          <w:storeMappedDataAs w:val="dateTime"/>
          <w:calendar w:val="gregorian"/>
        </w:date>
      </w:sdtPr>
      <w:sdtEndPr/>
      <w:sdtContent>
        <w:r w:rsidR="009C5BF4" w:rsidRPr="00620F2F">
          <w:rPr>
            <w:lang w:val="fr-FR"/>
          </w:rPr>
          <w:t>[SÉLECTIONNER LA DATE]</w:t>
        </w:r>
      </w:sdtContent>
    </w:sdt>
    <w:r w:rsidR="009C5BF4">
      <w:fldChar w:fldCharType="begin"/>
    </w:r>
    <w:r w:rsidR="009C5BF4" w:rsidRPr="00620F2F">
      <w:rPr>
        <w:rFonts w:ascii="Century Gothic" w:hAnsi="Century Gothic"/>
        <w:color w:val="F24F4F"/>
        <w:lang w:val="fr-FR"/>
      </w:rPr>
      <w:instrText>[Titre du plan d’activité]</w:instrText>
    </w:r>
    <w:r w:rsidR="009C5BF4">
      <w:fldChar w:fldCharType="separate"/>
    </w:r>
    <w:r w:rsidR="009C5BF4" w:rsidRPr="00620F2F">
      <w:rPr>
        <w:rFonts w:ascii="Century Gothic" w:hAnsi="Century Gothic"/>
        <w:color w:val="F24F4F"/>
        <w:lang w:val="fr-FR"/>
      </w:rPr>
      <w:t xml:space="preserve"> - </w:t>
    </w:r>
    <w:r w:rsidR="009C5BF4">
      <w:rPr>
        <w:noProof/>
      </w:rPr>
      <w:fldChar w:fldCharType="end"/>
    </w:r>
    <w:r w:rsidR="000C5244" w:rsidRPr="000C5244">
      <w:rPr>
        <w:noProof/>
        <w:lang w:val="fr-FR"/>
      </w:rPr>
      <w:tab/>
    </w:r>
    <w:r w:rsidR="000C5244">
      <w:fldChar w:fldCharType="begin"/>
    </w:r>
    <w:r w:rsidR="000C5244" w:rsidRPr="000C5244">
      <w:rPr>
        <w:lang w:val="fr-FR"/>
      </w:rPr>
      <w:instrText xml:space="preserve"> PAGE   \* MERGEFORMAT </w:instrText>
    </w:r>
    <w:r w:rsidR="000C5244">
      <w:fldChar w:fldCharType="separate"/>
    </w:r>
    <w:r w:rsidR="006B0D77">
      <w:rPr>
        <w:noProof/>
        <w:lang w:val="fr-FR"/>
      </w:rPr>
      <w:t>2</w:t>
    </w:r>
    <w:r w:rsidR="000C524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6C42C" w14:textId="77777777" w:rsidR="005D03DE" w:rsidRDefault="005D03DE">
      <w:pPr>
        <w:spacing w:after="0" w:line="240" w:lineRule="auto"/>
      </w:pPr>
      <w:r>
        <w:separator/>
      </w:r>
    </w:p>
  </w:footnote>
  <w:footnote w:type="continuationSeparator" w:id="0">
    <w:p w14:paraId="6FF134AA" w14:textId="77777777" w:rsidR="005D03DE" w:rsidRDefault="005D0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TM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0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281324"/>
    <w:multiLevelType w:val="multilevel"/>
    <w:tmpl w:val="06706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91A"/>
    <w:rsid w:val="000C5244"/>
    <w:rsid w:val="000D036A"/>
    <w:rsid w:val="00196818"/>
    <w:rsid w:val="001C424E"/>
    <w:rsid w:val="0021096B"/>
    <w:rsid w:val="0034673E"/>
    <w:rsid w:val="00361B3D"/>
    <w:rsid w:val="003C6BAB"/>
    <w:rsid w:val="0048633A"/>
    <w:rsid w:val="0049134A"/>
    <w:rsid w:val="004E4FED"/>
    <w:rsid w:val="005570A5"/>
    <w:rsid w:val="005A55F7"/>
    <w:rsid w:val="005D03DE"/>
    <w:rsid w:val="00620F2F"/>
    <w:rsid w:val="00622F7C"/>
    <w:rsid w:val="00626929"/>
    <w:rsid w:val="0063272C"/>
    <w:rsid w:val="00646F0D"/>
    <w:rsid w:val="006865C9"/>
    <w:rsid w:val="006B0D77"/>
    <w:rsid w:val="006B79F5"/>
    <w:rsid w:val="006D366C"/>
    <w:rsid w:val="00705D86"/>
    <w:rsid w:val="00744766"/>
    <w:rsid w:val="00790A4C"/>
    <w:rsid w:val="0084670A"/>
    <w:rsid w:val="00856ED2"/>
    <w:rsid w:val="008758A7"/>
    <w:rsid w:val="00915179"/>
    <w:rsid w:val="009333F7"/>
    <w:rsid w:val="009351CE"/>
    <w:rsid w:val="00976170"/>
    <w:rsid w:val="009C1A96"/>
    <w:rsid w:val="009C5BF4"/>
    <w:rsid w:val="00A1029D"/>
    <w:rsid w:val="00B01042"/>
    <w:rsid w:val="00B069AA"/>
    <w:rsid w:val="00B315E2"/>
    <w:rsid w:val="00B42A8B"/>
    <w:rsid w:val="00B4677B"/>
    <w:rsid w:val="00B57583"/>
    <w:rsid w:val="00B8790B"/>
    <w:rsid w:val="00B97DAA"/>
    <w:rsid w:val="00BB237E"/>
    <w:rsid w:val="00C11F87"/>
    <w:rsid w:val="00C4191A"/>
    <w:rsid w:val="00D35B63"/>
    <w:rsid w:val="00D56C60"/>
    <w:rsid w:val="00D700A1"/>
    <w:rsid w:val="00DE0A1A"/>
    <w:rsid w:val="00DF6D49"/>
    <w:rsid w:val="00E002CB"/>
    <w:rsid w:val="00E31F6A"/>
    <w:rsid w:val="00EB4E41"/>
    <w:rsid w:val="00ED167C"/>
    <w:rsid w:val="00F05D70"/>
    <w:rsid w:val="00F135F5"/>
    <w:rsid w:val="00F52715"/>
    <w:rsid w:val="00F74F1B"/>
    <w:rsid w:val="00FB1B45"/>
    <w:rsid w:val="00FD0423"/>
    <w:rsid w:val="00FD202F"/>
    <w:rsid w:val="00FD3B9A"/>
    <w:rsid w:val="00FD5516"/>
    <w:rsid w:val="00FD75DF"/>
    <w:rsid w:val="00FE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DCBBDA1"/>
  <w15:chartTrackingRefBased/>
  <w15:docId w15:val="{DB677361-E503-4C7D-9012-DA9A402A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sz w:val="32"/>
      <w:szCs w:val="32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ordonnes">
    <w:name w:val="Coordonnées"/>
    <w:basedOn w:val="Sansinterligne"/>
    <w:uiPriority w:val="99"/>
    <w:qFormat/>
    <w:rPr>
      <w:color w:val="FFFFFF" w:themeColor="background1"/>
      <w:sz w:val="22"/>
      <w:szCs w:val="22"/>
    </w:rPr>
  </w:style>
  <w:style w:type="paragraph" w:customStyle="1" w:styleId="Espacedutableau">
    <w:name w:val="Espace du tableau"/>
    <w:basedOn w:val="Sansinterligne"/>
    <w:uiPriority w:val="99"/>
    <w:pPr>
      <w:spacing w:line="14" w:lineRule="exact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b/>
      <w:bCs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M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56ED2"/>
    <w:pPr>
      <w:tabs>
        <w:tab w:val="right" w:leader="dot" w:pos="9350"/>
      </w:tabs>
      <w:spacing w:after="60" w:line="240" w:lineRule="auto"/>
      <w:ind w:left="720" w:right="3240"/>
    </w:pPr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D56C60"/>
    <w:rPr>
      <w:rFonts w:asciiTheme="minorHAnsi" w:hAnsiTheme="minorHAnsi"/>
      <w:color w:val="4C483D" w:themeColor="hyperlink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Pr>
      <w:b/>
      <w:bCs/>
      <w:i/>
      <w:iCs/>
      <w:sz w:val="24"/>
      <w:szCs w:val="24"/>
    </w:rPr>
  </w:style>
  <w:style w:type="paragraph" w:customStyle="1" w:styleId="Textederemplacementdulogo">
    <w:name w:val="Texte de remplacement du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Textederemplacementdupieddepage">
    <w:name w:val="Texte de remplacement du pied de page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leaudeconseil">
    <w:name w:val="Tableau de conseil"/>
    <w:basedOn w:val="Tableau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Conseils">
    <w:name w:val="Conseils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ne">
    <w:name w:val="Icô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eauFinances">
    <w:name w:val="Tableau Finances"/>
    <w:basedOn w:val="Tableau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26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69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&#233;ment\AppData\Roaming\Microsoft\Templates\Plan%20d'entrep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908281B43B411795C4CB95E346B3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BD1862-2D82-4443-BF79-8052F0476D66}"/>
      </w:docPartPr>
      <w:docPartBody>
        <w:p w:rsidR="003A2D69" w:rsidRDefault="003A2D69">
          <w:pPr>
            <w:pStyle w:val="03908281B43B411795C4CB95E346B387"/>
          </w:pPr>
          <w:r w:rsidRPr="00620F2F">
            <w:t>[Titre du plan d’activité]</w:t>
          </w:r>
        </w:p>
      </w:docPartBody>
    </w:docPart>
    <w:docPart>
      <w:docPartPr>
        <w:name w:val="922E1B8D2DC442AA9B7A5187DDF901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B137B2-BF30-4E93-A9EB-9258C3B45F5D}"/>
      </w:docPartPr>
      <w:docPartBody>
        <w:p w:rsidR="003A2D69" w:rsidRDefault="003A2D69">
          <w:pPr>
            <w:pStyle w:val="922E1B8D2DC442AA9B7A5187DDF90188"/>
          </w:pPr>
          <w:r w:rsidRPr="00620F2F">
            <w:t>[SÉLECTIONNER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D69"/>
    <w:rsid w:val="003A2D69"/>
    <w:rsid w:val="0067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03908281B43B411795C4CB95E346B387">
    <w:name w:val="03908281B43B411795C4CB95E346B387"/>
  </w:style>
  <w:style w:type="paragraph" w:customStyle="1" w:styleId="922E1B8D2DC442AA9B7A5187DDF90188">
    <w:name w:val="922E1B8D2DC442AA9B7A5187DDF901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Nom du correspondant :</CompanyAddress>
  <CompanyPhone/>
  <CompanyFax/>
  <CompanyEmail>Mail : exemple@entreprise.com</CompanyEmail>
</CoverPage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3B9C21-7F3F-4C8F-9358-D9F4A8DD16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d'entreprise</Template>
  <TotalTime>17</TotalTime>
  <Pages>4</Pages>
  <Words>287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cahier des charges</dc:title>
  <dc:subject/>
  <dc:creator>Clément</dc:creator>
  <cp:keywords/>
  <dc:description/>
  <cp:lastModifiedBy>Fabien</cp:lastModifiedBy>
  <cp:revision>3</cp:revision>
  <dcterms:created xsi:type="dcterms:W3CDTF">2016-03-23T08:17:00Z</dcterms:created>
  <dcterms:modified xsi:type="dcterms:W3CDTF">2021-10-08T06:08:00Z</dcterms:modified>
  <cp:contentStatus>www.siteexistant.com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