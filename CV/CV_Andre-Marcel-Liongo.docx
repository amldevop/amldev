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9" w:type="pct"/>
        <w:tblInd w:w="28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d’hôte principal"/>
      </w:tblPr>
      <w:tblGrid>
        <w:gridCol w:w="2957"/>
        <w:gridCol w:w="7121"/>
      </w:tblGrid>
      <w:tr w:rsidR="002C2CDD" w:rsidRPr="002C476A" w14:paraId="7303957B" w14:textId="77777777" w:rsidTr="008B3BE2">
        <w:trPr>
          <w:trHeight w:val="11459"/>
        </w:trPr>
        <w:tc>
          <w:tcPr>
            <w:tcW w:w="2957" w:type="dxa"/>
            <w:tcMar>
              <w:top w:w="504" w:type="dxa"/>
              <w:right w:w="720" w:type="dxa"/>
            </w:tcMar>
          </w:tcPr>
          <w:p w14:paraId="51929DA8" w14:textId="3A9690FA" w:rsidR="001B30BF" w:rsidRPr="00212ACD" w:rsidRDefault="00CD0F19" w:rsidP="001B30BF">
            <w:pPr>
              <w:pStyle w:val="Titre1"/>
              <w:jc w:val="center"/>
              <w:rPr>
                <w:rFonts w:ascii="Abadi" w:hAnsi="Abadi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75476B4" wp14:editId="0F56D02D">
                      <wp:simplePos x="0" y="0"/>
                      <wp:positionH relativeFrom="column">
                        <wp:posOffset>186690</wp:posOffset>
                      </wp:positionH>
                      <wp:positionV relativeFrom="paragraph">
                        <wp:posOffset>184150</wp:posOffset>
                      </wp:positionV>
                      <wp:extent cx="1287780" cy="441960"/>
                      <wp:effectExtent l="0" t="0" r="7620" b="0"/>
                      <wp:wrapNone/>
                      <wp:docPr id="25" name="Zone de text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7780" cy="4419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alias w:val="Entrez votre nom :"/>
                                    <w:tag w:val="Entrez votre nom :"/>
                                    <w:id w:val="-296147368"/>
                                    <w:placeholder>
                                      <w:docPart w:val="D872EDE8295D4871BAED6F1F7BD4BDF2"/>
                                    </w:placeholder>
                                    <w15:appearance w15:val="hidden"/>
                                  </w:sdtPr>
                                  <w:sdtEndPr/>
                                  <w:sdtContent>
                                    <w:p w14:paraId="5498DB40" w14:textId="77777777" w:rsidR="001B30BF" w:rsidRPr="00EE5D39" w:rsidRDefault="001B30BF">
                                      <w:pPr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</w:pPr>
                                      <w:r w:rsidRPr="00EE5D39"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LIONGO</w:t>
                                      </w:r>
                                    </w:p>
                                    <w:p w14:paraId="6B7E5160" w14:textId="776FAB28" w:rsidR="001B30BF" w:rsidRPr="00EE5D39" w:rsidRDefault="001B30BF">
                                      <w:pPr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</w:pPr>
                                      <w:r w:rsidRPr="00EE5D39"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André-Marcel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5476B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5" o:spid="_x0000_s1026" type="#_x0000_t202" style="position:absolute;left:0;text-align:left;margin-left:14.7pt;margin-top:14.5pt;width:101.4pt;height:3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" fillcolor="white [3201]" stroked="f" strokeweight=".5pt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alias w:val="Entrez votre nom :"/>
                              <w:tag w:val="Entrez votre nom :"/>
                              <w:id w:val="-296147368"/>
                              <w:placeholder>
                                <w:docPart w:val="D872EDE8295D4871BAED6F1F7BD4BDF2"/>
                              </w:placeholder>
                              <w15:appearance w15:val="hidden"/>
                            </w:sdtPr>
                            <w:sdtEndPr/>
                            <w:sdtContent>
                              <w:p w14:paraId="5498DB40" w14:textId="77777777" w:rsidR="001B30BF" w:rsidRPr="00EE5D39" w:rsidRDefault="001B30BF">
                                <w:pP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EE5D39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LIONGO</w:t>
                                </w:r>
                              </w:p>
                              <w:p w14:paraId="6B7E5160" w14:textId="776FAB28" w:rsidR="001B30BF" w:rsidRPr="00EE5D39" w:rsidRDefault="001B30BF">
                                <w:pP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EE5D39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André-Marcel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</w:pict>
                </mc:Fallback>
              </mc:AlternateContent>
            </w:r>
            <w:r w:rsidR="001B30BF">
              <w:t xml:space="preserve">   </w:t>
            </w:r>
            <w:r w:rsidR="001B30BF" w:rsidRPr="00D12AB6">
              <w:rPr>
                <w:sz w:val="18"/>
                <w:szCs w:val="18"/>
              </w:rPr>
              <w:t xml:space="preserve"> </w:t>
            </w:r>
          </w:p>
          <w:p w14:paraId="3AFF512B" w14:textId="511C0271" w:rsidR="00BB5142" w:rsidRDefault="00D94F63" w:rsidP="00BB5142">
            <w:pPr>
              <w:pStyle w:val="Initiales"/>
              <w:ind w:left="0"/>
              <w:jc w:val="left"/>
              <w:rPr>
                <w:rFonts w:asciiTheme="minorHAnsi" w:hAnsiTheme="minorHAnsi"/>
                <w:sz w:val="28"/>
                <w:szCs w:val="28"/>
              </w:rPr>
            </w:pPr>
            <w:bookmarkStart w:id="0" w:name="_Hlk98411115"/>
            <w:bookmarkEnd w:id="0"/>
            <w:r>
              <w:rPr>
                <w:rFonts w:asciiTheme="minorHAnsi" w:hAnsiTheme="minorHAnsi"/>
                <w:sz w:val="28"/>
                <w:szCs w:val="28"/>
              </w:rPr>
              <w:t xml:space="preserve">       </w:t>
            </w:r>
          </w:p>
          <w:p w14:paraId="0DB1A21D" w14:textId="0DD032E3" w:rsidR="00BB5142" w:rsidRDefault="00BB5142" w:rsidP="00BB5142">
            <w:pPr>
              <w:pStyle w:val="Initiales"/>
              <w:ind w:left="0"/>
              <w:jc w:val="left"/>
              <w:rPr>
                <w:rFonts w:asciiTheme="minorHAnsi" w:hAnsiTheme="minorHAnsi"/>
                <w:sz w:val="28"/>
                <w:szCs w:val="28"/>
              </w:rPr>
            </w:pPr>
          </w:p>
          <w:p w14:paraId="3ABCD6E7" w14:textId="44C2B93C" w:rsidR="00BB5142" w:rsidRDefault="00BB5142" w:rsidP="00BB5142">
            <w:pPr>
              <w:pStyle w:val="Initiales"/>
              <w:ind w:left="0"/>
              <w:jc w:val="left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FDAA6EC" wp14:editId="3867F8F6">
                      <wp:simplePos x="0" y="0"/>
                      <wp:positionH relativeFrom="column">
                        <wp:posOffset>-86360</wp:posOffset>
                      </wp:positionH>
                      <wp:positionV relativeFrom="paragraph">
                        <wp:posOffset>709083</wp:posOffset>
                      </wp:positionV>
                      <wp:extent cx="1574800" cy="329777"/>
                      <wp:effectExtent l="0" t="0" r="6350" b="0"/>
                      <wp:wrapNone/>
                      <wp:docPr id="206" name="Zone de texte 2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74800" cy="32977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FF571B" w14:textId="3E013CA2" w:rsidR="00BB5142" w:rsidRPr="00CD0F19" w:rsidRDefault="002004AC">
                                  <w:pPr>
                                    <w:rPr>
                                      <w:sz w:val="28"/>
                                      <w:szCs w:val="28"/>
                                      <w:u w:val="single"/>
                                    </w:rPr>
                                  </w:pPr>
                                  <w:r w:rsidRPr="00CD0F19">
                                    <w:rPr>
                                      <w:sz w:val="28"/>
                                      <w:szCs w:val="28"/>
                                      <w:u w:val="single"/>
                                    </w:rPr>
                                    <w:t>Compétences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DAA6EC" id="Zone de texte 206" o:spid="_x0000_s1027" type="#_x0000_t202" style="position:absolute;margin-left:-6.8pt;margin-top:55.85pt;width:124pt;height:25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" fillcolor="white [3201]" stroked="f" strokeweight=".5pt">
                      <v:textbox>
                        <w:txbxContent>
                          <w:p w14:paraId="46FF571B" w14:textId="3E013CA2" w:rsidR="00BB5142" w:rsidRPr="00CD0F19" w:rsidRDefault="002004AC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D0F19">
                              <w:rPr>
                                <w:sz w:val="28"/>
                                <w:szCs w:val="28"/>
                                <w:u w:val="single"/>
                              </w:rPr>
                              <w:t>Compétences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6A0D0A3" w14:textId="3136D1C3" w:rsidR="00A865D6" w:rsidRPr="007971BF" w:rsidRDefault="002435CE" w:rsidP="002435CE">
            <w:r w:rsidRPr="00844FDA">
              <w:rPr>
                <w:b/>
                <w:bCs/>
              </w:rPr>
              <w:t>Web</w:t>
            </w:r>
            <w:r>
              <w:t xml:space="preserve"> : </w:t>
            </w:r>
            <w:r w:rsidRPr="007971BF">
              <w:rPr>
                <w:sz w:val="20"/>
                <w:szCs w:val="20"/>
              </w:rPr>
              <w:t xml:space="preserve">HTML5, CSS3, JavaScript, JQuery, SQL, Wordpress, </w:t>
            </w:r>
            <w:r w:rsidR="00462304" w:rsidRPr="007971BF">
              <w:rPr>
                <w:sz w:val="20"/>
                <w:szCs w:val="20"/>
              </w:rPr>
              <w:t>UX</w:t>
            </w:r>
            <w:r w:rsidRPr="007971BF">
              <w:rPr>
                <w:sz w:val="20"/>
                <w:szCs w:val="20"/>
              </w:rPr>
              <w:t xml:space="preserve">Design, </w:t>
            </w:r>
            <w:r w:rsidR="005E012D">
              <w:rPr>
                <w:sz w:val="20"/>
                <w:szCs w:val="20"/>
              </w:rPr>
              <w:t>E-commerce</w:t>
            </w:r>
            <w:r w:rsidRPr="007971BF">
              <w:rPr>
                <w:sz w:val="20"/>
                <w:szCs w:val="20"/>
              </w:rPr>
              <w:t xml:space="preserve">, </w:t>
            </w:r>
            <w:r w:rsidR="00462304" w:rsidRPr="007971BF">
              <w:rPr>
                <w:sz w:val="20"/>
                <w:szCs w:val="20"/>
              </w:rPr>
              <w:t>PHP</w:t>
            </w:r>
            <w:r w:rsidR="008264D2" w:rsidRPr="007971BF">
              <w:rPr>
                <w:sz w:val="20"/>
                <w:szCs w:val="20"/>
              </w:rPr>
              <w:t>, Bootstrap</w:t>
            </w:r>
            <w:r w:rsidR="00AA3E3F">
              <w:rPr>
                <w:sz w:val="20"/>
                <w:szCs w:val="20"/>
              </w:rPr>
              <w:t>, W3</w:t>
            </w:r>
            <w:r w:rsidR="000120B6">
              <w:rPr>
                <w:sz w:val="20"/>
                <w:szCs w:val="20"/>
              </w:rPr>
              <w:t>C,</w:t>
            </w:r>
            <w:r w:rsidR="005E012D">
              <w:rPr>
                <w:sz w:val="20"/>
                <w:szCs w:val="20"/>
              </w:rPr>
              <w:t xml:space="preserve"> Merise</w:t>
            </w:r>
            <w:r w:rsidR="00480A43">
              <w:rPr>
                <w:sz w:val="20"/>
                <w:szCs w:val="20"/>
              </w:rPr>
              <w:t xml:space="preserve"> Méthode </w:t>
            </w:r>
            <w:r w:rsidR="005E012D">
              <w:rPr>
                <w:sz w:val="20"/>
                <w:szCs w:val="20"/>
              </w:rPr>
              <w:t>Agile,</w:t>
            </w:r>
            <w:r w:rsidR="00480A43">
              <w:rPr>
                <w:sz w:val="20"/>
                <w:szCs w:val="20"/>
              </w:rPr>
              <w:t xml:space="preserve"> Scrum</w:t>
            </w:r>
          </w:p>
          <w:p w14:paraId="25A5D770" w14:textId="6646A2C6" w:rsidR="00CF5498" w:rsidRDefault="00CF5498" w:rsidP="002435CE"/>
          <w:p w14:paraId="3EDF83E2" w14:textId="148E5EC9" w:rsidR="00CF5498" w:rsidRDefault="00CF5498" w:rsidP="002435CE">
            <w:r w:rsidRPr="00844FDA">
              <w:rPr>
                <w:b/>
                <w:bCs/>
              </w:rPr>
              <w:t>Outils </w:t>
            </w:r>
            <w:r>
              <w:t xml:space="preserve">: </w:t>
            </w:r>
            <w:r w:rsidR="00B42AAC" w:rsidRPr="00972754">
              <w:rPr>
                <w:sz w:val="20"/>
                <w:szCs w:val="20"/>
              </w:rPr>
              <w:t>Figma,</w:t>
            </w:r>
            <w:r w:rsidR="00844FDA" w:rsidRPr="00972754">
              <w:rPr>
                <w:sz w:val="20"/>
                <w:szCs w:val="20"/>
              </w:rPr>
              <w:t xml:space="preserve"> Canva</w:t>
            </w:r>
            <w:r w:rsidR="001E493C" w:rsidRPr="00972754">
              <w:rPr>
                <w:sz w:val="20"/>
                <w:szCs w:val="20"/>
              </w:rPr>
              <w:t>s</w:t>
            </w:r>
          </w:p>
          <w:p w14:paraId="2713C085" w14:textId="3BCD79EC" w:rsidR="002435CE" w:rsidRDefault="002435CE" w:rsidP="002435CE"/>
          <w:p w14:paraId="54CB1F29" w14:textId="39B65675" w:rsidR="002435CE" w:rsidRPr="007971BF" w:rsidRDefault="00CF5498" w:rsidP="002435CE">
            <w:pPr>
              <w:rPr>
                <w:sz w:val="20"/>
                <w:szCs w:val="20"/>
              </w:rPr>
            </w:pPr>
            <w:r w:rsidRPr="00844FDA">
              <w:rPr>
                <w:b/>
                <w:bCs/>
              </w:rPr>
              <w:t>Logiciels</w:t>
            </w:r>
            <w:r w:rsidR="002435CE">
              <w:t xml:space="preserve"> : </w:t>
            </w:r>
            <w:r w:rsidR="002435CE" w:rsidRPr="007971BF">
              <w:rPr>
                <w:sz w:val="20"/>
                <w:szCs w:val="20"/>
              </w:rPr>
              <w:t>Adobe Photoshop, Illustrator</w:t>
            </w:r>
          </w:p>
          <w:p w14:paraId="68ADE844" w14:textId="35400E91" w:rsidR="00B42AAC" w:rsidRPr="007971BF" w:rsidRDefault="002435CE" w:rsidP="002435CE">
            <w:pPr>
              <w:rPr>
                <w:sz w:val="20"/>
                <w:szCs w:val="20"/>
              </w:rPr>
            </w:pPr>
            <w:r w:rsidRPr="007971BF">
              <w:rPr>
                <w:sz w:val="20"/>
                <w:szCs w:val="20"/>
              </w:rPr>
              <w:t xml:space="preserve">Git et </w:t>
            </w:r>
            <w:r w:rsidR="00DC5CBB" w:rsidRPr="007971BF">
              <w:rPr>
                <w:sz w:val="20"/>
                <w:szCs w:val="20"/>
              </w:rPr>
              <w:t>GitHub, WampServer, Visual Studio Code</w:t>
            </w:r>
            <w:r w:rsidR="00844FDA" w:rsidRPr="007971BF">
              <w:rPr>
                <w:sz w:val="20"/>
                <w:szCs w:val="20"/>
              </w:rPr>
              <w:t xml:space="preserve">, Pack Office </w:t>
            </w:r>
            <w:r w:rsidR="0044321E" w:rsidRPr="007971BF">
              <w:rPr>
                <w:sz w:val="20"/>
                <w:szCs w:val="20"/>
              </w:rPr>
              <w:t>365, VMWare</w:t>
            </w:r>
            <w:r w:rsidR="001A2F73" w:rsidRPr="007971BF">
              <w:rPr>
                <w:sz w:val="20"/>
                <w:szCs w:val="20"/>
              </w:rPr>
              <w:t xml:space="preserve">, Adobe After </w:t>
            </w:r>
            <w:r w:rsidR="003971F6" w:rsidRPr="007971BF">
              <w:rPr>
                <w:sz w:val="20"/>
                <w:szCs w:val="20"/>
              </w:rPr>
              <w:t>Affects</w:t>
            </w:r>
          </w:p>
          <w:p w14:paraId="31E45258" w14:textId="1F37C1D4" w:rsidR="0044321E" w:rsidRDefault="0044321E" w:rsidP="002435CE"/>
          <w:p w14:paraId="742796A7" w14:textId="7C8F1587" w:rsidR="00FE43E8" w:rsidRPr="0044321E" w:rsidRDefault="004E37EA" w:rsidP="002435CE">
            <w:r>
              <w:rPr>
                <w:b/>
                <w:bCs/>
                <w:noProof/>
              </w:rPr>
              <w:drawing>
                <wp:inline distT="0" distB="0" distL="0" distR="0" wp14:anchorId="2C89A043" wp14:editId="6E8C9F2C">
                  <wp:extent cx="203200" cy="203200"/>
                  <wp:effectExtent l="0" t="0" r="6350" b="6350"/>
                  <wp:docPr id="337" name="Imag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7" name="Image 337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54" cy="220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4321E">
              <w:rPr>
                <w:b/>
                <w:bCs/>
              </w:rPr>
              <w:t xml:space="preserve">: </w:t>
            </w:r>
            <w:r w:rsidR="0044321E" w:rsidRPr="007971BF">
              <w:rPr>
                <w:sz w:val="20"/>
                <w:szCs w:val="20"/>
              </w:rPr>
              <w:t xml:space="preserve">Windows 10, </w:t>
            </w:r>
            <w:r w:rsidR="001A2F73" w:rsidRPr="007971BF">
              <w:rPr>
                <w:sz w:val="20"/>
                <w:szCs w:val="20"/>
              </w:rPr>
              <w:t>Ubuntu</w:t>
            </w:r>
          </w:p>
          <w:p w14:paraId="27831B43" w14:textId="33A8AD2B" w:rsidR="00845F4E" w:rsidRDefault="00844FDA" w:rsidP="00844FDA">
            <w:pPr>
              <w:pStyle w:val="Titre4"/>
              <w:rPr>
                <w:rFonts w:ascii="Abadi" w:hAnsi="Abadi"/>
              </w:rPr>
            </w:pPr>
            <w:r w:rsidRPr="00E54BE8">
              <w:rPr>
                <w:rFonts w:asciiTheme="minorHAnsi" w:hAnsiTheme="minorHAnsi"/>
                <w:b/>
                <w:bCs/>
                <w:sz w:val="18"/>
                <w:szCs w:val="18"/>
              </w:rPr>
              <w:t>lANGUES</w:t>
            </w:r>
            <w:r w:rsidRPr="001E493C">
              <w:rPr>
                <w:rFonts w:asciiTheme="minorHAnsi" w:hAnsiTheme="minorHAnsi"/>
              </w:rPr>
              <w:t> :</w:t>
            </w:r>
            <w:r w:rsidRPr="00EE7194">
              <w:rPr>
                <w:rFonts w:ascii="Abadi" w:hAnsi="Abadi"/>
              </w:rPr>
              <w:t xml:space="preserve"> </w:t>
            </w:r>
            <w:r w:rsidRPr="007971BF">
              <w:rPr>
                <w:rFonts w:asciiTheme="minorHAnsi" w:hAnsiTheme="minorHAnsi"/>
                <w:sz w:val="20"/>
                <w:szCs w:val="20"/>
              </w:rPr>
              <w:t>Anglais b1</w:t>
            </w:r>
            <w:r w:rsidR="00845F4E" w:rsidRPr="007971BF">
              <w:rPr>
                <w:rFonts w:asciiTheme="minorHAnsi" w:hAnsiTheme="minorHAnsi"/>
                <w:sz w:val="20"/>
                <w:szCs w:val="20"/>
              </w:rPr>
              <w:t xml:space="preserve"> ESPAGNOL </w:t>
            </w:r>
            <w:r w:rsidR="001E493C" w:rsidRPr="007971BF">
              <w:rPr>
                <w:rFonts w:asciiTheme="minorHAnsi" w:hAnsiTheme="minorHAnsi"/>
                <w:sz w:val="20"/>
                <w:szCs w:val="20"/>
              </w:rPr>
              <w:t>b1</w:t>
            </w:r>
          </w:p>
          <w:p w14:paraId="32A7E288" w14:textId="6DAA5325" w:rsidR="00321FD4" w:rsidRDefault="00321FD4" w:rsidP="00321FD4"/>
          <w:p w14:paraId="667F9C5E" w14:textId="489E085D" w:rsidR="00BB5142" w:rsidRPr="00CD0F19" w:rsidRDefault="00321FD4" w:rsidP="00321FD4">
            <w:pPr>
              <w:rPr>
                <w:color w:val="000000" w:themeColor="text1"/>
                <w:sz w:val="28"/>
                <w:szCs w:val="28"/>
                <w:u w:val="single"/>
              </w:rPr>
            </w:pPr>
            <w:r w:rsidRPr="00CD0F19">
              <w:rPr>
                <w:color w:val="000000" w:themeColor="text1"/>
                <w:sz w:val="28"/>
                <w:szCs w:val="28"/>
                <w:u w:val="single"/>
              </w:rPr>
              <w:t>C</w:t>
            </w:r>
            <w:r w:rsidR="002004AC" w:rsidRPr="00CD0F19">
              <w:rPr>
                <w:color w:val="000000" w:themeColor="text1"/>
                <w:sz w:val="28"/>
                <w:szCs w:val="28"/>
                <w:u w:val="single"/>
              </w:rPr>
              <w:t>entres</w:t>
            </w:r>
            <w:r w:rsidRPr="00CD0F19">
              <w:rPr>
                <w:color w:val="000000" w:themeColor="text1"/>
                <w:sz w:val="28"/>
                <w:szCs w:val="28"/>
                <w:u w:val="single"/>
              </w:rPr>
              <w:t xml:space="preserve"> d’</w:t>
            </w:r>
            <w:r w:rsidR="0044321E" w:rsidRPr="00CD0F19">
              <w:rPr>
                <w:color w:val="000000" w:themeColor="text1"/>
                <w:sz w:val="28"/>
                <w:szCs w:val="28"/>
                <w:u w:val="single"/>
              </w:rPr>
              <w:t>I</w:t>
            </w:r>
            <w:r w:rsidR="00DC5CBB" w:rsidRPr="00CD0F19">
              <w:rPr>
                <w:color w:val="000000" w:themeColor="text1"/>
                <w:sz w:val="28"/>
                <w:szCs w:val="28"/>
                <w:u w:val="single"/>
              </w:rPr>
              <w:t>ntérêts</w:t>
            </w:r>
          </w:p>
          <w:p w14:paraId="33F5CD72" w14:textId="77777777" w:rsidR="009860A8" w:rsidRPr="00FE43E8" w:rsidRDefault="009860A8" w:rsidP="00321FD4">
            <w:pPr>
              <w:rPr>
                <w:color w:val="000000" w:themeColor="text1"/>
                <w:sz w:val="28"/>
                <w:szCs w:val="28"/>
              </w:rPr>
            </w:pPr>
          </w:p>
          <w:p w14:paraId="5BB1375A" w14:textId="156F6EFD" w:rsidR="00321FD4" w:rsidRPr="007971BF" w:rsidRDefault="00321FD4" w:rsidP="002940E3">
            <w:pPr>
              <w:rPr>
                <w:sz w:val="20"/>
                <w:szCs w:val="20"/>
              </w:rPr>
            </w:pPr>
            <w:r w:rsidRPr="007971BF">
              <w:rPr>
                <w:sz w:val="20"/>
                <w:szCs w:val="20"/>
              </w:rPr>
              <w:t>Grafikart, w3schools</w:t>
            </w:r>
            <w:r w:rsidR="009E4ED7">
              <w:rPr>
                <w:sz w:val="20"/>
                <w:szCs w:val="20"/>
              </w:rPr>
              <w:t xml:space="preserve">, </w:t>
            </w:r>
          </w:p>
          <w:p w14:paraId="16343F4A" w14:textId="049374BD" w:rsidR="009860A8" w:rsidRPr="007971BF" w:rsidRDefault="00843AB6" w:rsidP="00D41152">
            <w:pPr>
              <w:rPr>
                <w:sz w:val="20"/>
                <w:szCs w:val="20"/>
              </w:rPr>
            </w:pPr>
            <w:r w:rsidRPr="007971BF">
              <w:rPr>
                <w:sz w:val="20"/>
                <w:szCs w:val="20"/>
              </w:rPr>
              <w:t>Mangas,</w:t>
            </w:r>
            <w:r w:rsidR="00D147B9" w:rsidRPr="007971BF">
              <w:rPr>
                <w:sz w:val="20"/>
                <w:szCs w:val="20"/>
              </w:rPr>
              <w:t xml:space="preserve"> </w:t>
            </w:r>
            <w:r w:rsidR="006A6E39" w:rsidRPr="007971BF">
              <w:rPr>
                <w:sz w:val="20"/>
                <w:szCs w:val="20"/>
              </w:rPr>
              <w:t>Musique</w:t>
            </w:r>
            <w:r w:rsidR="00D147B9" w:rsidRPr="007971BF">
              <w:rPr>
                <w:sz w:val="20"/>
                <w:szCs w:val="20"/>
              </w:rPr>
              <w:t xml:space="preserve">, </w:t>
            </w:r>
            <w:r w:rsidR="00F334E1" w:rsidRPr="007971BF">
              <w:rPr>
                <w:sz w:val="20"/>
                <w:szCs w:val="20"/>
              </w:rPr>
              <w:t xml:space="preserve">Jeux </w:t>
            </w:r>
            <w:r w:rsidR="005E318A" w:rsidRPr="007971BF">
              <w:rPr>
                <w:sz w:val="20"/>
                <w:szCs w:val="20"/>
              </w:rPr>
              <w:t>vidéo</w:t>
            </w:r>
            <w:r w:rsidR="00F04561">
              <w:rPr>
                <w:sz w:val="20"/>
                <w:szCs w:val="20"/>
              </w:rPr>
              <w:t>s</w:t>
            </w:r>
            <w:r w:rsidR="009860A8" w:rsidRPr="007971BF">
              <w:rPr>
                <w:sz w:val="20"/>
                <w:szCs w:val="20"/>
              </w:rPr>
              <w:t>,</w:t>
            </w:r>
          </w:p>
          <w:p w14:paraId="4E7B3642" w14:textId="331FEA0B" w:rsidR="009860A8" w:rsidRPr="007971BF" w:rsidRDefault="009860A8" w:rsidP="00D41152">
            <w:pPr>
              <w:rPr>
                <w:sz w:val="20"/>
                <w:szCs w:val="20"/>
              </w:rPr>
            </w:pPr>
            <w:r w:rsidRPr="007971BF">
              <w:rPr>
                <w:sz w:val="20"/>
                <w:szCs w:val="20"/>
              </w:rPr>
              <w:t>Voyages : Belgique, Londres, Cagnes-sur-Mer, Cannes</w:t>
            </w:r>
          </w:p>
          <w:p w14:paraId="290682C2" w14:textId="77777777" w:rsidR="000B5112" w:rsidRDefault="000B5112" w:rsidP="00D41152"/>
          <w:p w14:paraId="64464B82" w14:textId="31F39C1F" w:rsidR="00E94B9E" w:rsidRPr="00CD0F19" w:rsidRDefault="00845F4E" w:rsidP="00D41152">
            <w:pPr>
              <w:rPr>
                <w:sz w:val="32"/>
                <w:szCs w:val="32"/>
                <w:u w:val="single"/>
              </w:rPr>
            </w:pPr>
            <w:r w:rsidRPr="00CD0F19">
              <w:rPr>
                <w:sz w:val="32"/>
                <w:szCs w:val="32"/>
                <w:u w:val="single"/>
              </w:rPr>
              <w:t>Contact :</w:t>
            </w:r>
            <w:r w:rsidR="00E94B9E" w:rsidRPr="00CD0F19">
              <w:rPr>
                <w:sz w:val="32"/>
                <w:szCs w:val="32"/>
                <w:u w:val="single"/>
              </w:rPr>
              <w:t xml:space="preserve"> </w:t>
            </w:r>
          </w:p>
          <w:p w14:paraId="63D66A63" w14:textId="69B90E1A" w:rsidR="00845F4E" w:rsidRPr="00E94B9E" w:rsidRDefault="000456A9" w:rsidP="00E94B9E">
            <w:pPr>
              <w:rPr>
                <w:rFonts w:ascii="Abadi" w:hAnsi="Abadi"/>
              </w:rPr>
            </w:pPr>
            <w:r>
              <w:rPr>
                <w:rFonts w:ascii="Abadi" w:hAnsi="Aba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BDAC575" wp14:editId="56511D5C">
                      <wp:simplePos x="0" y="0"/>
                      <wp:positionH relativeFrom="margin">
                        <wp:posOffset>-87630</wp:posOffset>
                      </wp:positionH>
                      <wp:positionV relativeFrom="paragraph">
                        <wp:posOffset>57150</wp:posOffset>
                      </wp:positionV>
                      <wp:extent cx="2005754" cy="279400"/>
                      <wp:effectExtent l="0" t="0" r="0" b="6350"/>
                      <wp:wrapNone/>
                      <wp:docPr id="202" name="Zone de texte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5754" cy="279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83552AF" w14:textId="54C5A963" w:rsidR="001A2F73" w:rsidRDefault="001A2F73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1C73D39" wp14:editId="4BAD7EEA">
                                        <wp:extent cx="167640" cy="167640"/>
                                        <wp:effectExtent l="0" t="0" r="3810" b="3810"/>
                                        <wp:docPr id="334" name="Image 33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03" name="Image 203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7640" cy="1676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 xml:space="preserve">   </w:t>
                                  </w:r>
                                  <w:r w:rsidR="00DD77DC" w:rsidRPr="00D15080">
                                    <w:rPr>
                                      <w:sz w:val="20"/>
                                      <w:szCs w:val="20"/>
                                    </w:rPr>
                                    <w:t>Sartrouville, Yvelines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DAC57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02" o:spid="_x0000_s1028" type="#_x0000_t202" style="position:absolute;margin-left:-6.9pt;margin-top:4.5pt;width:157.95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" fillcolor="white [3201]" stroked="f" strokeweight=".5pt">
                      <v:textbox>
                        <w:txbxContent>
                          <w:p w14:paraId="683552AF" w14:textId="54C5A963" w:rsidR="001A2F73" w:rsidRDefault="001A2F7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C73D39" wp14:editId="4BAD7EEA">
                                  <wp:extent cx="167640" cy="167640"/>
                                  <wp:effectExtent l="0" t="0" r="3810" b="3810"/>
                                  <wp:docPr id="334" name="Image 3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3" name="Image 203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7640" cy="167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r w:rsidR="00DD77DC" w:rsidRPr="00D15080">
                              <w:rPr>
                                <w:sz w:val="20"/>
                                <w:szCs w:val="20"/>
                              </w:rPr>
                              <w:t>Sartrouville, Yvelines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7121" w:type="dxa"/>
            <w:tcMar>
              <w:top w:w="504" w:type="dxa"/>
              <w:left w:w="0" w:type="dxa"/>
            </w:tcMar>
          </w:tcPr>
          <w:p w14:paraId="123A504D" w14:textId="4B08E1DB" w:rsidR="00AC3A6F" w:rsidRDefault="00AC3A6F"/>
          <w:tbl>
            <w:tblPr>
              <w:tblStyle w:val="Grilledutableau"/>
              <w:tblW w:w="6534" w:type="dxa"/>
              <w:tblInd w:w="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Tableau de disposition de titre"/>
            </w:tblPr>
            <w:tblGrid>
              <w:gridCol w:w="6534"/>
            </w:tblGrid>
            <w:tr w:rsidR="00C612DA" w:rsidRPr="002C476A" w14:paraId="38AE1F42" w14:textId="77777777" w:rsidTr="0020446A">
              <w:trPr>
                <w:trHeight w:hRule="exact" w:val="1415"/>
              </w:trPr>
              <w:tc>
                <w:tcPr>
                  <w:tcW w:w="6534" w:type="dxa"/>
                  <w:vAlign w:val="center"/>
                </w:tcPr>
                <w:p w14:paraId="3CC81F41" w14:textId="4A417B22" w:rsidR="00D93513" w:rsidRPr="00845F4E" w:rsidRDefault="002435CE" w:rsidP="005503C0">
                  <w:pPr>
                    <w:pStyle w:val="Titre2"/>
                    <w:jc w:val="left"/>
                    <w:outlineLvl w:val="1"/>
                    <w:rPr>
                      <w:rFonts w:asciiTheme="minorHAnsi" w:hAnsiTheme="minorHAnsi"/>
                      <w:sz w:val="32"/>
                      <w:szCs w:val="32"/>
                    </w:rPr>
                  </w:pPr>
                  <w:r w:rsidRPr="00845F4E">
                    <w:rPr>
                      <w:rFonts w:asciiTheme="minorHAnsi" w:hAnsiTheme="minorHAnsi"/>
                      <w:sz w:val="32"/>
                      <w:szCs w:val="32"/>
                    </w:rPr>
                    <w:t xml:space="preserve">dÉveloppeur </w:t>
                  </w:r>
                  <w:r w:rsidR="00675F27">
                    <w:rPr>
                      <w:rFonts w:asciiTheme="minorHAnsi" w:hAnsiTheme="minorHAnsi"/>
                      <w:sz w:val="32"/>
                      <w:szCs w:val="32"/>
                    </w:rPr>
                    <w:t>intÉgrateur web</w:t>
                  </w:r>
                </w:p>
                <w:p w14:paraId="1B6012C7" w14:textId="578CFBDD" w:rsidR="00C0061F" w:rsidRDefault="00480A43" w:rsidP="005503C0">
                  <w:pPr>
                    <w:pStyle w:val="Titre2"/>
                    <w:jc w:val="left"/>
                    <w:outlineLvl w:val="1"/>
                    <w:rPr>
                      <w:rFonts w:asciiTheme="minorHAnsi" w:hAnsiTheme="minorHAnsi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sz w:val="20"/>
                      <w:szCs w:val="20"/>
                    </w:rPr>
                    <w:t xml:space="preserve">JE SOUHAITE ÉVOLUER DANS CE SECTEUR QUI m’intÉresse ÉnormÉment et en recherche de stage du 21/06/2022 au 17/10/2022  </w:t>
                  </w:r>
                </w:p>
                <w:p w14:paraId="0FF8EB31" w14:textId="5404FD29" w:rsidR="00C0061F" w:rsidRPr="00C0061F" w:rsidRDefault="00C0061F" w:rsidP="005503C0">
                  <w:pPr>
                    <w:pStyle w:val="Titre2"/>
                    <w:jc w:val="left"/>
                    <w:outlineLvl w:val="1"/>
                    <w:rPr>
                      <w:rFonts w:asciiTheme="minorHAnsi" w:hAnsiTheme="minorHAnsi"/>
                      <w:sz w:val="20"/>
                      <w:szCs w:val="20"/>
                    </w:rPr>
                  </w:pPr>
                </w:p>
                <w:p w14:paraId="5A9246AC" w14:textId="5F211E12" w:rsidR="00C0061F" w:rsidRPr="002C476A" w:rsidRDefault="001756AD" w:rsidP="00C0061F">
                  <w:pPr>
                    <w:pStyle w:val="Titre2"/>
                    <w:jc w:val="left"/>
                    <w:outlineLvl w:val="1"/>
                  </w:pPr>
                  <w:r>
                    <w:rPr>
                      <w:rFonts w:asciiTheme="minorHAnsi" w:hAnsiTheme="minorHAnsi"/>
                      <w:noProof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2EDA70B5" wp14:editId="77DD11B0">
                            <wp:simplePos x="0" y="0"/>
                            <wp:positionH relativeFrom="column">
                              <wp:posOffset>-106680</wp:posOffset>
                            </wp:positionH>
                            <wp:positionV relativeFrom="paragraph">
                              <wp:posOffset>317500</wp:posOffset>
                            </wp:positionV>
                            <wp:extent cx="2473960" cy="321310"/>
                            <wp:effectExtent l="0" t="0" r="2540" b="2540"/>
                            <wp:wrapNone/>
                            <wp:docPr id="233" name="Zone de texte 23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473960" cy="32131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2D5AF8B" w14:textId="16F2E2E0" w:rsidR="001756AD" w:rsidRPr="00CD0F19" w:rsidRDefault="002004AC">
                                        <w:pPr>
                                          <w:rPr>
                                            <w:sz w:val="28"/>
                                            <w:szCs w:val="28"/>
                                            <w:u w:val="single"/>
                                            <w14:textOutline w14:w="9525" w14:cap="rnd" w14:cmpd="sng" w14:algn="ctr">
                                              <w14:noFill/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CD0F19">
                                          <w:rPr>
                                            <w:color w:val="000000" w:themeColor="text1"/>
                                            <w:sz w:val="28"/>
                                            <w:szCs w:val="28"/>
                                            <w:u w:val="single"/>
                                          </w:rPr>
                                          <w:t>Expériences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EDA70B5" id="Zone de texte 233" o:spid="_x0000_s1029" type="#_x0000_t202" style="position:absolute;margin-left:-8.4pt;margin-top:25pt;width:194.8pt;height:25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" fillcolor="white [3201]" stroked="f" strokeweight=".5pt">
                            <v:textbox>
                              <w:txbxContent>
                                <w:p w14:paraId="72D5AF8B" w14:textId="16F2E2E0" w:rsidR="001756AD" w:rsidRPr="00CD0F19" w:rsidRDefault="002004AC">
                                  <w:pPr>
                                    <w:rPr>
                                      <w:sz w:val="28"/>
                                      <w:szCs w:val="28"/>
                                      <w:u w:val="singl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CD0F19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u w:val="single"/>
                                    </w:rPr>
                                    <w:t>Expériences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00278E56" w14:textId="3952EF8E" w:rsidR="002C2CDD" w:rsidRPr="007971BF" w:rsidRDefault="000C7667" w:rsidP="007569C1">
            <w:pPr>
              <w:pStyle w:val="Titre4"/>
              <w:rPr>
                <w:rFonts w:asciiTheme="minorHAnsi" w:hAnsiTheme="minorHAnsi"/>
                <w:sz w:val="20"/>
                <w:szCs w:val="20"/>
                <w:lang w:bidi="fr-FR"/>
              </w:rPr>
            </w:pPr>
            <w:r w:rsidRPr="007971BF">
              <w:rPr>
                <w:rFonts w:asciiTheme="minorHAnsi" w:hAnsiTheme="minorHAnsi"/>
                <w:sz w:val="20"/>
                <w:szCs w:val="20"/>
              </w:rPr>
              <w:t>Employ</w:t>
            </w:r>
            <w:r w:rsidR="00621E33" w:rsidRPr="007971BF">
              <w:rPr>
                <w:rFonts w:asciiTheme="minorHAnsi" w:hAnsiTheme="minorHAnsi"/>
                <w:sz w:val="20"/>
                <w:szCs w:val="20"/>
              </w:rPr>
              <w:t>É p</w:t>
            </w:r>
            <w:r w:rsidRPr="007971BF">
              <w:rPr>
                <w:rFonts w:asciiTheme="minorHAnsi" w:hAnsiTheme="minorHAnsi"/>
                <w:sz w:val="20"/>
                <w:szCs w:val="20"/>
              </w:rPr>
              <w:t>olyvalent</w:t>
            </w:r>
            <w:r w:rsidR="002C2CDD" w:rsidRPr="007971BF">
              <w:rPr>
                <w:rFonts w:asciiTheme="minorHAnsi" w:hAnsiTheme="minorHAnsi"/>
                <w:sz w:val="20"/>
                <w:szCs w:val="20"/>
                <w:lang w:bidi="fr-FR"/>
              </w:rPr>
              <w:t xml:space="preserve"> • </w:t>
            </w:r>
            <w:r w:rsidRPr="007971BF">
              <w:rPr>
                <w:rFonts w:asciiTheme="minorHAnsi" w:hAnsiTheme="minorHAnsi"/>
                <w:sz w:val="20"/>
                <w:szCs w:val="20"/>
              </w:rPr>
              <w:t>Mark’s &amp; spencer</w:t>
            </w:r>
            <w:r w:rsidR="002C2CDD" w:rsidRPr="007971BF">
              <w:rPr>
                <w:rFonts w:asciiTheme="minorHAnsi" w:hAnsiTheme="minorHAnsi"/>
                <w:sz w:val="20"/>
                <w:szCs w:val="20"/>
                <w:lang w:bidi="fr-FR"/>
              </w:rPr>
              <w:t xml:space="preserve"> • </w:t>
            </w:r>
            <w:r w:rsidRPr="007971BF">
              <w:rPr>
                <w:rFonts w:asciiTheme="minorHAnsi" w:hAnsiTheme="minorHAnsi"/>
                <w:sz w:val="20"/>
                <w:szCs w:val="20"/>
              </w:rPr>
              <w:t>dÉcembre 2018</w:t>
            </w:r>
            <w:r w:rsidR="002C2CDD" w:rsidRPr="007971BF">
              <w:rPr>
                <w:rFonts w:asciiTheme="minorHAnsi" w:hAnsiTheme="minorHAnsi"/>
                <w:sz w:val="20"/>
                <w:szCs w:val="20"/>
                <w:lang w:bidi="fr-FR"/>
              </w:rPr>
              <w:t xml:space="preserve"> –</w:t>
            </w:r>
            <w:r w:rsidRPr="007971BF">
              <w:rPr>
                <w:rFonts w:asciiTheme="minorHAnsi" w:hAnsiTheme="minorHAnsi"/>
                <w:sz w:val="20"/>
                <w:szCs w:val="20"/>
                <w:lang w:bidi="fr-FR"/>
              </w:rPr>
              <w:t xml:space="preserve"> à </w:t>
            </w:r>
            <w:r w:rsidR="006A6C8D" w:rsidRPr="007971BF">
              <w:rPr>
                <w:rFonts w:asciiTheme="minorHAnsi" w:hAnsiTheme="minorHAnsi"/>
                <w:sz w:val="20"/>
                <w:szCs w:val="20"/>
                <w:lang w:bidi="fr-FR"/>
              </w:rPr>
              <w:t>fÉvrier 2020</w:t>
            </w:r>
          </w:p>
          <w:p w14:paraId="4620140C" w14:textId="77777777" w:rsidR="006A6C8D" w:rsidRPr="007971BF" w:rsidRDefault="006A6C8D" w:rsidP="006A6C8D">
            <w:pPr>
              <w:pStyle w:val="Titre4"/>
              <w:rPr>
                <w:rFonts w:asciiTheme="minorHAnsi" w:hAnsiTheme="minorHAnsi"/>
                <w:sz w:val="20"/>
                <w:szCs w:val="20"/>
              </w:rPr>
            </w:pPr>
          </w:p>
          <w:p w14:paraId="56093A79" w14:textId="6DAAA245" w:rsidR="006A6C8D" w:rsidRPr="007971BF" w:rsidRDefault="006A6C8D" w:rsidP="006A6C8D">
            <w:pPr>
              <w:pStyle w:val="Titre4"/>
              <w:rPr>
                <w:rFonts w:asciiTheme="minorHAnsi" w:hAnsiTheme="minorHAnsi"/>
                <w:sz w:val="20"/>
                <w:szCs w:val="20"/>
              </w:rPr>
            </w:pPr>
            <w:r w:rsidRPr="007971BF">
              <w:rPr>
                <w:rFonts w:asciiTheme="minorHAnsi" w:hAnsiTheme="minorHAnsi"/>
                <w:sz w:val="20"/>
                <w:szCs w:val="20"/>
              </w:rPr>
              <w:t>EmployÉ libre service</w:t>
            </w:r>
            <w:r w:rsidR="002C2CDD" w:rsidRPr="007971BF">
              <w:rPr>
                <w:rFonts w:asciiTheme="minorHAnsi" w:hAnsiTheme="minorHAnsi"/>
                <w:sz w:val="20"/>
                <w:szCs w:val="20"/>
                <w:lang w:bidi="fr-FR"/>
              </w:rPr>
              <w:t xml:space="preserve"> •</w:t>
            </w:r>
            <w:r w:rsidRPr="007971BF">
              <w:rPr>
                <w:rFonts w:asciiTheme="minorHAnsi" w:hAnsiTheme="minorHAnsi"/>
                <w:sz w:val="20"/>
                <w:szCs w:val="20"/>
                <w:lang w:bidi="fr-FR"/>
              </w:rPr>
              <w:t xml:space="preserve"> INTERMARCHÉ</w:t>
            </w:r>
            <w:r w:rsidR="002C2CDD" w:rsidRPr="007971BF">
              <w:rPr>
                <w:rFonts w:asciiTheme="minorHAnsi" w:hAnsiTheme="minorHAnsi"/>
                <w:sz w:val="20"/>
                <w:szCs w:val="20"/>
                <w:lang w:bidi="fr-FR"/>
              </w:rPr>
              <w:t xml:space="preserve"> • </w:t>
            </w:r>
            <w:r w:rsidRPr="007971BF">
              <w:rPr>
                <w:rFonts w:asciiTheme="minorHAnsi" w:hAnsiTheme="minorHAnsi"/>
                <w:sz w:val="20"/>
                <w:szCs w:val="20"/>
              </w:rPr>
              <w:t>AOÛT 2020</w:t>
            </w:r>
            <w:r w:rsidR="002C2CDD" w:rsidRPr="007971BF">
              <w:rPr>
                <w:rFonts w:asciiTheme="minorHAnsi" w:hAnsiTheme="minorHAnsi"/>
                <w:sz w:val="20"/>
                <w:szCs w:val="20"/>
                <w:lang w:bidi="fr-FR"/>
              </w:rPr>
              <w:t xml:space="preserve"> – </w:t>
            </w:r>
            <w:r w:rsidRPr="007971BF">
              <w:rPr>
                <w:rFonts w:asciiTheme="minorHAnsi" w:hAnsiTheme="minorHAnsi"/>
                <w:sz w:val="20"/>
                <w:szCs w:val="20"/>
              </w:rPr>
              <w:t>SEPTEMBRE 2020</w:t>
            </w:r>
          </w:p>
          <w:p w14:paraId="33BB8DB4" w14:textId="3D3810BA" w:rsidR="006A6C8D" w:rsidRPr="007971BF" w:rsidRDefault="006A6C8D" w:rsidP="006A6C8D">
            <w:pPr>
              <w:pStyle w:val="Titre4"/>
              <w:rPr>
                <w:rFonts w:asciiTheme="minorHAnsi" w:hAnsiTheme="minorHAnsi"/>
                <w:sz w:val="20"/>
                <w:szCs w:val="20"/>
              </w:rPr>
            </w:pPr>
          </w:p>
          <w:p w14:paraId="0833EA5C" w14:textId="77777777" w:rsidR="00BB5142" w:rsidRPr="007971BF" w:rsidRDefault="006A6C8D" w:rsidP="00BB5142">
            <w:pPr>
              <w:pStyle w:val="Titre4"/>
              <w:rPr>
                <w:rFonts w:asciiTheme="minorHAnsi" w:hAnsiTheme="minorHAnsi"/>
                <w:sz w:val="20"/>
                <w:szCs w:val="20"/>
              </w:rPr>
            </w:pPr>
            <w:r w:rsidRPr="007971BF">
              <w:rPr>
                <w:rFonts w:asciiTheme="minorHAnsi" w:hAnsiTheme="minorHAnsi"/>
                <w:sz w:val="20"/>
                <w:szCs w:val="20"/>
              </w:rPr>
              <w:t>tECHNICIEN PR</w:t>
            </w:r>
            <w:r w:rsidR="00C83E94" w:rsidRPr="007971BF">
              <w:rPr>
                <w:rFonts w:asciiTheme="minorHAnsi" w:hAnsiTheme="minorHAnsi"/>
                <w:sz w:val="20"/>
                <w:szCs w:val="20"/>
              </w:rPr>
              <w:t>É</w:t>
            </w:r>
            <w:r w:rsidRPr="007971BF">
              <w:rPr>
                <w:rFonts w:asciiTheme="minorHAnsi" w:hAnsiTheme="minorHAnsi"/>
                <w:sz w:val="20"/>
                <w:szCs w:val="20"/>
              </w:rPr>
              <w:t>PARATEUR DE COMMANDES. liem NOVEMBRE 202</w:t>
            </w:r>
            <w:r w:rsidR="00CA210D" w:rsidRPr="007971BF">
              <w:rPr>
                <w:rFonts w:asciiTheme="minorHAnsi" w:hAnsiTheme="minorHAnsi"/>
                <w:sz w:val="20"/>
                <w:szCs w:val="20"/>
              </w:rPr>
              <w:t>1</w:t>
            </w:r>
            <w:r w:rsidRPr="007971BF">
              <w:rPr>
                <w:rFonts w:asciiTheme="minorHAnsi" w:hAnsiTheme="minorHAnsi"/>
                <w:sz w:val="20"/>
                <w:szCs w:val="20"/>
              </w:rPr>
              <w:t xml:space="preserve"> – DECEMBRE 202</w:t>
            </w:r>
            <w:r w:rsidR="00621E33" w:rsidRPr="007971BF">
              <w:rPr>
                <w:rFonts w:asciiTheme="minorHAnsi" w:hAnsiTheme="minorHAnsi"/>
                <w:sz w:val="20"/>
                <w:szCs w:val="20"/>
              </w:rPr>
              <w:t>1</w:t>
            </w:r>
          </w:p>
          <w:p w14:paraId="3ADB04D3" w14:textId="77777777" w:rsidR="00BB5142" w:rsidRDefault="00BB5142" w:rsidP="00BB5142">
            <w:pPr>
              <w:pStyle w:val="Titre4"/>
              <w:rPr>
                <w:rFonts w:asciiTheme="minorHAnsi" w:hAnsiTheme="minorHAnsi"/>
                <w:sz w:val="20"/>
                <w:szCs w:val="20"/>
              </w:rPr>
            </w:pPr>
          </w:p>
          <w:p w14:paraId="42A11029" w14:textId="24C4A40A" w:rsidR="009860A8" w:rsidRPr="00CD0F19" w:rsidRDefault="002004AC" w:rsidP="002004AC">
            <w:pPr>
              <w:rPr>
                <w:color w:val="000000" w:themeColor="text1"/>
                <w:sz w:val="28"/>
                <w:szCs w:val="28"/>
                <w:u w:val="single"/>
              </w:rPr>
            </w:pPr>
            <w:r w:rsidRPr="00CD0F19">
              <w:rPr>
                <w:color w:val="000000" w:themeColor="text1"/>
                <w:sz w:val="28"/>
                <w:szCs w:val="28"/>
                <w:u w:val="single"/>
              </w:rPr>
              <w:t>Formations</w:t>
            </w:r>
          </w:p>
          <w:p w14:paraId="04F7FB0C" w14:textId="77777777" w:rsidR="00D81C95" w:rsidRDefault="00D220EE" w:rsidP="00FE43E8">
            <w:pPr>
              <w:pStyle w:val="Titre4"/>
              <w:rPr>
                <w:rFonts w:asciiTheme="minorHAnsi" w:hAnsiTheme="minorHAnsi"/>
                <w:sz w:val="20"/>
                <w:szCs w:val="20"/>
              </w:rPr>
            </w:pPr>
            <w:r w:rsidRPr="00AD7F39">
              <w:rPr>
                <w:rFonts w:asciiTheme="minorHAnsi" w:hAnsiTheme="minorHAnsi"/>
                <w:sz w:val="20"/>
                <w:szCs w:val="20"/>
                <w:lang w:bidi="fr-FR"/>
              </w:rPr>
              <w:t xml:space="preserve">• </w:t>
            </w:r>
            <w:r w:rsidRPr="00AD7F39">
              <w:rPr>
                <w:rFonts w:asciiTheme="minorHAnsi" w:hAnsiTheme="minorHAnsi"/>
                <w:sz w:val="20"/>
                <w:szCs w:val="20"/>
              </w:rPr>
              <w:t>2017</w:t>
            </w:r>
            <w:r w:rsidRPr="00AD7F39">
              <w:rPr>
                <w:rFonts w:asciiTheme="minorHAnsi" w:hAnsiTheme="minorHAnsi"/>
                <w:sz w:val="20"/>
                <w:szCs w:val="20"/>
                <w:lang w:bidi="fr-FR"/>
              </w:rPr>
              <w:t xml:space="preserve"> </w:t>
            </w:r>
            <w:r w:rsidR="006A6C8D" w:rsidRPr="00AD7F39">
              <w:rPr>
                <w:rFonts w:asciiTheme="minorHAnsi" w:hAnsiTheme="minorHAnsi"/>
                <w:sz w:val="20"/>
                <w:szCs w:val="20"/>
              </w:rPr>
              <w:t>BACCALAUREAT STI2D</w:t>
            </w:r>
            <w:r w:rsidR="00CA210D" w:rsidRPr="00AD7F39">
              <w:rPr>
                <w:rFonts w:asciiTheme="minorHAnsi" w:hAnsiTheme="minorHAnsi"/>
                <w:sz w:val="20"/>
                <w:szCs w:val="20"/>
              </w:rPr>
              <w:t xml:space="preserve"> sp</w:t>
            </w:r>
            <w:r w:rsidR="00C83E94" w:rsidRPr="00AD7F39">
              <w:rPr>
                <w:rFonts w:asciiTheme="minorHAnsi" w:hAnsiTheme="minorHAnsi"/>
                <w:sz w:val="20"/>
                <w:szCs w:val="20"/>
              </w:rPr>
              <w:t>É</w:t>
            </w:r>
            <w:r w:rsidR="00CA210D" w:rsidRPr="00AD7F39">
              <w:rPr>
                <w:rFonts w:asciiTheme="minorHAnsi" w:hAnsiTheme="minorHAnsi"/>
                <w:sz w:val="20"/>
                <w:szCs w:val="20"/>
              </w:rPr>
              <w:t>cialitÉs systemes d’information et numÉriques</w:t>
            </w:r>
            <w:r w:rsidR="002C2CDD" w:rsidRPr="00AD7F39">
              <w:rPr>
                <w:rFonts w:asciiTheme="minorHAnsi" w:hAnsiTheme="minorHAnsi"/>
                <w:sz w:val="20"/>
                <w:szCs w:val="20"/>
                <w:lang w:bidi="fr-FR"/>
              </w:rPr>
              <w:t xml:space="preserve"> • </w:t>
            </w:r>
            <w:r w:rsidR="006A6C8D" w:rsidRPr="00AD7F39">
              <w:rPr>
                <w:rFonts w:asciiTheme="minorHAnsi" w:hAnsiTheme="minorHAnsi"/>
                <w:sz w:val="20"/>
                <w:szCs w:val="20"/>
              </w:rPr>
              <w:t xml:space="preserve">LYCÉE JEAN JAURès </w:t>
            </w:r>
            <w:r w:rsidR="00FE43E8">
              <w:rPr>
                <w:rFonts w:asciiTheme="minorHAnsi" w:hAnsiTheme="minorHAnsi"/>
                <w:sz w:val="20"/>
                <w:szCs w:val="20"/>
              </w:rPr>
              <w:t>–</w:t>
            </w:r>
            <w:r w:rsidR="006A6C8D" w:rsidRPr="00AD7F39">
              <w:rPr>
                <w:rFonts w:asciiTheme="minorHAnsi" w:hAnsiTheme="minorHAnsi"/>
                <w:sz w:val="20"/>
                <w:szCs w:val="20"/>
              </w:rPr>
              <w:t xml:space="preserve"> argenteuil</w:t>
            </w:r>
            <w:r w:rsidR="00D81C95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14:paraId="00434E25" w14:textId="5776D5E1" w:rsidR="00FE43E8" w:rsidRPr="00AD7F39" w:rsidRDefault="00D81C95" w:rsidP="00FE43E8">
            <w:pPr>
              <w:pStyle w:val="Titre4"/>
              <w:rPr>
                <w:rFonts w:asciiTheme="minorHAnsi" w:hAnsiTheme="minorHAnsi"/>
                <w:sz w:val="20"/>
                <w:szCs w:val="20"/>
              </w:rPr>
            </w:pPr>
            <w:r w:rsidRPr="00D81C95">
              <w:rPr>
                <w:rFonts w:asciiTheme="minorHAnsi" w:hAnsiTheme="minorHAnsi"/>
                <w:sz w:val="18"/>
                <w:szCs w:val="18"/>
              </w:rPr>
              <w:t>Projet – fin d’annÉe : TimeLapse avec un raspberry pi</w:t>
            </w:r>
          </w:p>
          <w:p w14:paraId="087E58F1" w14:textId="77777777" w:rsidR="00CA210D" w:rsidRPr="00AD7F39" w:rsidRDefault="00CA210D" w:rsidP="00CA210D">
            <w:pPr>
              <w:pStyle w:val="Titre4"/>
              <w:rPr>
                <w:rFonts w:ascii="Abadi" w:hAnsi="Abadi"/>
                <w:sz w:val="20"/>
                <w:szCs w:val="20"/>
              </w:rPr>
            </w:pPr>
          </w:p>
          <w:p w14:paraId="1463219D" w14:textId="112BC6D0" w:rsidR="002940E3" w:rsidRPr="00AD7F39" w:rsidRDefault="00D220EE" w:rsidP="002940E3">
            <w:pPr>
              <w:pStyle w:val="Titre4"/>
              <w:rPr>
                <w:rFonts w:asciiTheme="minorHAnsi" w:hAnsiTheme="minorHAnsi"/>
                <w:sz w:val="20"/>
                <w:szCs w:val="20"/>
              </w:rPr>
            </w:pPr>
            <w:r w:rsidRPr="00AD7F39">
              <w:rPr>
                <w:rFonts w:asciiTheme="minorHAnsi" w:hAnsiTheme="minorHAnsi"/>
                <w:sz w:val="20"/>
                <w:szCs w:val="20"/>
                <w:lang w:bidi="fr-FR"/>
              </w:rPr>
              <w:t>•</w:t>
            </w:r>
            <w:r>
              <w:rPr>
                <w:rFonts w:asciiTheme="minorHAnsi" w:hAnsiTheme="minorHAnsi"/>
                <w:sz w:val="20"/>
                <w:szCs w:val="20"/>
                <w:lang w:bidi="fr-FR"/>
              </w:rPr>
              <w:t xml:space="preserve"> </w:t>
            </w:r>
            <w:r w:rsidRPr="00AD7F39">
              <w:rPr>
                <w:rFonts w:asciiTheme="minorHAnsi" w:hAnsiTheme="minorHAnsi"/>
                <w:sz w:val="20"/>
                <w:szCs w:val="20"/>
              </w:rPr>
              <w:t>2018</w:t>
            </w:r>
            <w:r w:rsidRPr="00AD7F39">
              <w:rPr>
                <w:rFonts w:asciiTheme="minorHAnsi" w:hAnsiTheme="minorHAnsi"/>
                <w:sz w:val="20"/>
                <w:szCs w:val="20"/>
                <w:lang w:bidi="fr-FR"/>
              </w:rPr>
              <w:t xml:space="preserve"> </w:t>
            </w:r>
            <w:r w:rsidR="006A6C8D" w:rsidRPr="00AD7F39">
              <w:rPr>
                <w:rFonts w:asciiTheme="minorHAnsi" w:hAnsiTheme="minorHAnsi"/>
                <w:sz w:val="20"/>
                <w:szCs w:val="20"/>
              </w:rPr>
              <w:t>nIVEAU 1</w:t>
            </w:r>
            <w:r w:rsidR="00C83E94" w:rsidRPr="00AD7F39">
              <w:rPr>
                <w:rFonts w:asciiTheme="minorHAnsi" w:hAnsiTheme="minorHAnsi"/>
                <w:sz w:val="20"/>
                <w:szCs w:val="20"/>
              </w:rPr>
              <w:t>E</w:t>
            </w:r>
            <w:r w:rsidR="006A6C8D" w:rsidRPr="00AD7F39">
              <w:rPr>
                <w:rFonts w:asciiTheme="minorHAnsi" w:hAnsiTheme="minorHAnsi"/>
                <w:sz w:val="20"/>
                <w:szCs w:val="20"/>
              </w:rPr>
              <w:t>re ann</w:t>
            </w:r>
            <w:r w:rsidR="00621E33" w:rsidRPr="00AD7F39">
              <w:rPr>
                <w:rFonts w:asciiTheme="minorHAnsi" w:hAnsiTheme="minorHAnsi"/>
                <w:sz w:val="20"/>
                <w:szCs w:val="20"/>
              </w:rPr>
              <w:t>É</w:t>
            </w:r>
            <w:r w:rsidR="006A6C8D" w:rsidRPr="00AD7F39">
              <w:rPr>
                <w:rFonts w:asciiTheme="minorHAnsi" w:hAnsiTheme="minorHAnsi"/>
                <w:sz w:val="20"/>
                <w:szCs w:val="20"/>
              </w:rPr>
              <w:t>e dut g</w:t>
            </w:r>
            <w:r w:rsidR="00621E33" w:rsidRPr="00AD7F39">
              <w:rPr>
                <w:rFonts w:asciiTheme="minorHAnsi" w:hAnsiTheme="minorHAnsi"/>
                <w:sz w:val="20"/>
                <w:szCs w:val="20"/>
              </w:rPr>
              <w:t>É</w:t>
            </w:r>
            <w:r w:rsidR="006A6C8D" w:rsidRPr="00AD7F39">
              <w:rPr>
                <w:rFonts w:asciiTheme="minorHAnsi" w:hAnsiTheme="minorHAnsi"/>
                <w:sz w:val="20"/>
                <w:szCs w:val="20"/>
              </w:rPr>
              <w:t xml:space="preserve">nie </w:t>
            </w:r>
            <w:r w:rsidR="00621E33" w:rsidRPr="00AD7F39">
              <w:rPr>
                <w:rFonts w:asciiTheme="minorHAnsi" w:hAnsiTheme="minorHAnsi"/>
                <w:sz w:val="20"/>
                <w:szCs w:val="20"/>
              </w:rPr>
              <w:t>É</w:t>
            </w:r>
            <w:r w:rsidR="006A6C8D" w:rsidRPr="00AD7F39">
              <w:rPr>
                <w:rFonts w:asciiTheme="minorHAnsi" w:hAnsiTheme="minorHAnsi"/>
                <w:sz w:val="20"/>
                <w:szCs w:val="20"/>
              </w:rPr>
              <w:t>lectrique et informatique industrielle</w:t>
            </w:r>
            <w:r w:rsidR="002C2CDD" w:rsidRPr="00AD7F39">
              <w:rPr>
                <w:rFonts w:asciiTheme="minorHAnsi" w:hAnsiTheme="minorHAnsi"/>
                <w:sz w:val="20"/>
                <w:szCs w:val="20"/>
                <w:lang w:bidi="fr-FR"/>
              </w:rPr>
              <w:t xml:space="preserve"> </w:t>
            </w:r>
            <w:r>
              <w:rPr>
                <w:rFonts w:asciiTheme="minorHAnsi" w:hAnsiTheme="minorHAnsi"/>
                <w:sz w:val="20"/>
                <w:szCs w:val="20"/>
                <w:lang w:bidi="fr-FR"/>
              </w:rPr>
              <w:t xml:space="preserve">- </w:t>
            </w:r>
            <w:r w:rsidR="006A6C8D" w:rsidRPr="00AD7F39">
              <w:rPr>
                <w:rFonts w:asciiTheme="minorHAnsi" w:hAnsiTheme="minorHAnsi"/>
                <w:sz w:val="20"/>
                <w:szCs w:val="20"/>
              </w:rPr>
              <w:t>iut DE VÉliz</w:t>
            </w:r>
            <w:r w:rsidR="002940E3" w:rsidRPr="00AD7F39">
              <w:rPr>
                <w:rFonts w:asciiTheme="minorHAnsi" w:hAnsiTheme="minorHAnsi"/>
                <w:sz w:val="20"/>
                <w:szCs w:val="20"/>
              </w:rPr>
              <w:t>y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– VÉlizy-villacoublay</w:t>
            </w:r>
            <w:r w:rsidR="00D81C95">
              <w:rPr>
                <w:rFonts w:asciiTheme="minorHAnsi" w:hAnsiTheme="minorHAnsi"/>
                <w:sz w:val="20"/>
                <w:szCs w:val="20"/>
              </w:rPr>
              <w:t xml:space="preserve"> </w:t>
            </w:r>
          </w:p>
          <w:p w14:paraId="3BF47E3F" w14:textId="77777777" w:rsidR="00FE43E8" w:rsidRPr="00AD7F39" w:rsidRDefault="00FE43E8" w:rsidP="002940E3">
            <w:pPr>
              <w:pStyle w:val="Titre4"/>
              <w:rPr>
                <w:rFonts w:ascii="Abadi" w:hAnsi="Abadi"/>
                <w:sz w:val="20"/>
                <w:szCs w:val="20"/>
              </w:rPr>
            </w:pPr>
          </w:p>
          <w:p w14:paraId="408A06B2" w14:textId="334D2339" w:rsidR="001773B9" w:rsidRPr="00CD0F19" w:rsidRDefault="00D220EE" w:rsidP="00CD0F19">
            <w:pPr>
              <w:rPr>
                <w:sz w:val="20"/>
                <w:szCs w:val="20"/>
              </w:rPr>
            </w:pPr>
            <w:r w:rsidRPr="00AD7F39">
              <w:rPr>
                <w:sz w:val="20"/>
                <w:szCs w:val="20"/>
                <w:lang w:bidi="fr-FR"/>
              </w:rPr>
              <w:t>•</w:t>
            </w:r>
            <w:r>
              <w:rPr>
                <w:sz w:val="20"/>
                <w:szCs w:val="20"/>
                <w:lang w:bidi="fr-FR"/>
              </w:rPr>
              <w:t xml:space="preserve"> </w:t>
            </w:r>
            <w:r w:rsidR="00AD7F39" w:rsidRPr="00AD7F39">
              <w:rPr>
                <w:sz w:val="20"/>
                <w:szCs w:val="20"/>
              </w:rPr>
              <w:t>2020 OPENCLASSROOMS</w:t>
            </w:r>
          </w:p>
          <w:p w14:paraId="228CD258" w14:textId="1E5C10B6" w:rsidR="00505322" w:rsidRDefault="00843AB6" w:rsidP="00A865D6">
            <w:pPr>
              <w:pStyle w:val="Titre4"/>
              <w:rPr>
                <w:rFonts w:asciiTheme="minorHAnsi" w:hAnsiTheme="minorHAnsi"/>
                <w:sz w:val="20"/>
                <w:szCs w:val="20"/>
              </w:rPr>
            </w:pPr>
            <w:r w:rsidRPr="00AD7F39">
              <w:rPr>
                <w:rFonts w:asciiTheme="minorHAnsi" w:hAnsiTheme="minorHAnsi"/>
                <w:sz w:val="20"/>
                <w:szCs w:val="20"/>
                <w:lang w:bidi="fr-FR"/>
              </w:rPr>
              <w:t>•</w:t>
            </w:r>
            <w:r>
              <w:rPr>
                <w:rFonts w:asciiTheme="minorHAnsi" w:hAnsiTheme="minorHAnsi"/>
                <w:sz w:val="20"/>
                <w:szCs w:val="20"/>
                <w:lang w:bidi="fr-FR"/>
              </w:rPr>
              <w:t xml:space="preserve"> </w:t>
            </w:r>
            <w:r w:rsidR="0020446A">
              <w:rPr>
                <w:rFonts w:asciiTheme="minorHAnsi" w:hAnsiTheme="minorHAnsi"/>
                <w:sz w:val="20"/>
                <w:szCs w:val="20"/>
              </w:rPr>
              <w:t>2022 DÉVELOPPEUR</w:t>
            </w:r>
            <w:r w:rsidR="001773B9" w:rsidRPr="00AD7F39">
              <w:rPr>
                <w:rFonts w:asciiTheme="minorHAnsi" w:hAnsiTheme="minorHAnsi"/>
                <w:sz w:val="20"/>
                <w:szCs w:val="20"/>
              </w:rPr>
              <w:t xml:space="preserve"> INT</w:t>
            </w:r>
            <w:r w:rsidR="00621E33" w:rsidRPr="00AD7F39">
              <w:rPr>
                <w:rFonts w:asciiTheme="minorHAnsi" w:hAnsiTheme="minorHAnsi"/>
                <w:sz w:val="20"/>
                <w:szCs w:val="20"/>
              </w:rPr>
              <w:t>É</w:t>
            </w:r>
            <w:r w:rsidR="001773B9" w:rsidRPr="00AD7F39">
              <w:rPr>
                <w:rFonts w:asciiTheme="minorHAnsi" w:hAnsiTheme="minorHAnsi"/>
                <w:sz w:val="20"/>
                <w:szCs w:val="20"/>
              </w:rPr>
              <w:t>GRATEUR WEB NIVEAU V – IFOCOP</w:t>
            </w:r>
            <w:r w:rsidR="005503C0">
              <w:rPr>
                <w:rFonts w:asciiTheme="minorHAnsi" w:hAnsiTheme="minorHAnsi"/>
                <w:sz w:val="20"/>
                <w:szCs w:val="20"/>
              </w:rPr>
              <w:t xml:space="preserve"> – Eragny</w:t>
            </w:r>
          </w:p>
          <w:p w14:paraId="784FCDC7" w14:textId="77777777" w:rsidR="002004AC" w:rsidRDefault="002004AC" w:rsidP="002004AC">
            <w:pPr>
              <w:rPr>
                <w:color w:val="000000" w:themeColor="text1"/>
                <w:sz w:val="28"/>
                <w:szCs w:val="28"/>
              </w:rPr>
            </w:pPr>
          </w:p>
          <w:p w14:paraId="340607BB" w14:textId="48A03904" w:rsidR="00D147B9" w:rsidRPr="00CD0F19" w:rsidRDefault="002004AC" w:rsidP="00357F6A">
            <w:pPr>
              <w:rPr>
                <w:color w:val="000000" w:themeColor="text1"/>
                <w:sz w:val="28"/>
                <w:szCs w:val="28"/>
                <w:u w:val="single"/>
              </w:rPr>
            </w:pPr>
            <w:r w:rsidRPr="00CD0F19">
              <w:rPr>
                <w:color w:val="000000" w:themeColor="text1"/>
                <w:sz w:val="28"/>
                <w:szCs w:val="28"/>
                <w:u w:val="single"/>
              </w:rPr>
              <w:t>Qualités</w:t>
            </w:r>
          </w:p>
          <w:p w14:paraId="24108379" w14:textId="071C94BC" w:rsidR="00621E33" w:rsidRPr="007971BF" w:rsidRDefault="006A2860" w:rsidP="00FC1268">
            <w:pPr>
              <w:pStyle w:val="Titre4"/>
              <w:rPr>
                <w:rFonts w:asciiTheme="minorHAnsi" w:hAnsiTheme="minorHAnsi"/>
                <w:sz w:val="20"/>
                <w:szCs w:val="20"/>
              </w:rPr>
            </w:pPr>
            <w:r w:rsidRPr="007971BF">
              <w:rPr>
                <w:rFonts w:asciiTheme="minorHAnsi" w:hAnsiTheme="minorHAnsi"/>
                <w:sz w:val="20"/>
                <w:szCs w:val="20"/>
              </w:rPr>
              <w:t>CRÉATIVITÉ,</w:t>
            </w:r>
            <w:r w:rsidR="00621E33" w:rsidRPr="007971BF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FC1268" w:rsidRPr="007971BF">
              <w:rPr>
                <w:rFonts w:asciiTheme="minorHAnsi" w:hAnsiTheme="minorHAnsi"/>
                <w:sz w:val="20"/>
                <w:szCs w:val="20"/>
              </w:rPr>
              <w:t>Patien</w:t>
            </w:r>
            <w:r w:rsidR="00844FDA" w:rsidRPr="007971BF">
              <w:rPr>
                <w:rFonts w:asciiTheme="minorHAnsi" w:hAnsiTheme="minorHAnsi"/>
                <w:sz w:val="20"/>
                <w:szCs w:val="20"/>
              </w:rPr>
              <w:t>ce</w:t>
            </w:r>
            <w:r w:rsidR="00621E33" w:rsidRPr="007971BF">
              <w:rPr>
                <w:rFonts w:asciiTheme="minorHAnsi" w:hAnsiTheme="minorHAnsi"/>
                <w:sz w:val="20"/>
                <w:szCs w:val="20"/>
              </w:rPr>
              <w:t xml:space="preserve">, </w:t>
            </w:r>
            <w:r w:rsidR="00844FDA" w:rsidRPr="007971BF">
              <w:rPr>
                <w:rFonts w:asciiTheme="minorHAnsi" w:hAnsiTheme="minorHAnsi"/>
                <w:sz w:val="20"/>
                <w:szCs w:val="20"/>
              </w:rPr>
              <w:t xml:space="preserve">intelligence </w:t>
            </w:r>
            <w:r w:rsidR="00D220EE" w:rsidRPr="007971BF">
              <w:rPr>
                <w:rFonts w:asciiTheme="minorHAnsi" w:hAnsiTheme="minorHAnsi"/>
                <w:sz w:val="20"/>
                <w:szCs w:val="20"/>
              </w:rPr>
              <w:t>ÉMOTIONELLE,</w:t>
            </w:r>
            <w:r w:rsidR="00613FD4" w:rsidRPr="007971BF">
              <w:rPr>
                <w:rFonts w:asciiTheme="minorHAnsi" w:hAnsiTheme="minorHAnsi"/>
                <w:sz w:val="20"/>
                <w:szCs w:val="20"/>
              </w:rPr>
              <w:t xml:space="preserve"> PassionnÉe</w:t>
            </w:r>
          </w:p>
          <w:p w14:paraId="6E82B394" w14:textId="0F6B7AF3" w:rsidR="00B02235" w:rsidRPr="007971BF" w:rsidRDefault="00B02235" w:rsidP="00FC1268">
            <w:pPr>
              <w:pStyle w:val="Titre4"/>
              <w:rPr>
                <w:rFonts w:asciiTheme="minorHAnsi" w:hAnsiTheme="minorHAnsi"/>
                <w:sz w:val="20"/>
                <w:szCs w:val="20"/>
              </w:rPr>
            </w:pPr>
            <w:r w:rsidRPr="007971BF">
              <w:rPr>
                <w:rFonts w:asciiTheme="minorHAnsi" w:hAnsiTheme="minorHAnsi"/>
                <w:sz w:val="20"/>
                <w:szCs w:val="20"/>
              </w:rPr>
              <w:t>de nouvelles technologies</w:t>
            </w:r>
          </w:p>
          <w:p w14:paraId="215FCB36" w14:textId="4EFCE834" w:rsidR="005634E0" w:rsidRPr="00621E33" w:rsidRDefault="005634E0" w:rsidP="00FC1268">
            <w:pPr>
              <w:pStyle w:val="Titre4"/>
            </w:pPr>
          </w:p>
        </w:tc>
      </w:tr>
    </w:tbl>
    <w:p w14:paraId="501560EB" w14:textId="7452E2FD" w:rsidR="00EE5371" w:rsidRPr="0045561B" w:rsidRDefault="00E55CD6" w:rsidP="002435CE">
      <w:pPr>
        <w:rPr>
          <w:rFonts w:ascii="Abadi" w:hAnsi="Abadi"/>
        </w:rPr>
      </w:pP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0E4F2E" wp14:editId="0B9BA433">
                <wp:simplePos x="0" y="0"/>
                <wp:positionH relativeFrom="column">
                  <wp:posOffset>109220</wp:posOffset>
                </wp:positionH>
                <wp:positionV relativeFrom="paragraph">
                  <wp:posOffset>914400</wp:posOffset>
                </wp:positionV>
                <wp:extent cx="2812415" cy="312420"/>
                <wp:effectExtent l="0" t="0" r="6985" b="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2415" cy="312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22B417" w14:textId="5239DBF4" w:rsidR="00CD0F19" w:rsidRDefault="00CD0F1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2DD620" wp14:editId="67011DED">
                                  <wp:extent cx="190500" cy="190500"/>
                                  <wp:effectExtent l="0" t="0" r="0" b="0"/>
                                  <wp:docPr id="29" name="Imag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Image 29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05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Permis B en cours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60E4F2E" id="_x0000_t202" coordsize="21600,21600" o:spt="202" path="m,l,21600r21600,l21600,xe">
                <v:stroke joinstyle="miter"/>
                <v:path gradientshapeok="t" o:connecttype="rect"/>
              </v:shapetype>
              <v:shape id="Zone de texte 28" o:spid="_x0000_s1030" type="#_x0000_t202" style="position:absolute;margin-left:8.6pt;margin-top:1in;width:221.45pt;height:24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" fillcolor="white [3212]" stroked="f" strokeweight=".5pt">
                <v:textbox>
                  <w:txbxContent>
                    <w:p w14:paraId="7E22B417" w14:textId="5239DBF4" w:rsidR="00CD0F19" w:rsidRDefault="00CD0F19">
                      <w:r>
                        <w:rPr>
                          <w:noProof/>
                        </w:rPr>
                        <w:drawing>
                          <wp:inline distT="0" distB="0" distL="0" distR="0" wp14:anchorId="562DD620" wp14:editId="67011DED">
                            <wp:extent cx="190500" cy="190500"/>
                            <wp:effectExtent l="0" t="0" r="0" b="0"/>
                            <wp:docPr id="29" name="Imag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Image 29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0500" cy="19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Permis B en cours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23AB33" wp14:editId="7F2049BF">
                <wp:simplePos x="0" y="0"/>
                <wp:positionH relativeFrom="margin">
                  <wp:align>left</wp:align>
                </wp:positionH>
                <wp:positionV relativeFrom="paragraph">
                  <wp:posOffset>580390</wp:posOffset>
                </wp:positionV>
                <wp:extent cx="3200400" cy="297180"/>
                <wp:effectExtent l="0" t="0" r="0" b="762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D84E47" w14:textId="752419D2" w:rsidR="001B78DE" w:rsidRDefault="008B3BE2" w:rsidP="008B3BE2">
                            <w: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E33081" wp14:editId="103117E5">
                                  <wp:extent cx="167640" cy="167640"/>
                                  <wp:effectExtent l="0" t="0" r="3810" b="3810"/>
                                  <wp:docPr id="27" name="Imag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640" cy="167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06 40 96 22 32</w:t>
                            </w:r>
                          </w:p>
                          <w:p w14:paraId="7EF4736B" w14:textId="3A2D4961" w:rsidR="001B78DE" w:rsidRDefault="001B78DE" w:rsidP="008B3BE2"/>
                          <w:p w14:paraId="7664F0FE" w14:textId="314CFE07" w:rsidR="001B78DE" w:rsidRPr="008B3BE2" w:rsidRDefault="001B78DE" w:rsidP="008B3BE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3AB33" id="Zone de texte 3" o:spid="_x0000_s1031" type="#_x0000_t202" style="position:absolute;margin-left:0;margin-top:45.7pt;width:252pt;height:23.4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" fillcolor="white [3201]" stroked="f" strokeweight=".5pt">
                <v:textbox>
                  <w:txbxContent>
                    <w:p w14:paraId="58D84E47" w14:textId="752419D2" w:rsidR="001B78DE" w:rsidRDefault="008B3BE2" w:rsidP="008B3BE2">
                      <w: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5E33081" wp14:editId="103117E5">
                            <wp:extent cx="167640" cy="167640"/>
                            <wp:effectExtent l="0" t="0" r="3810" b="3810"/>
                            <wp:docPr id="27" name="Imag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640" cy="167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06 40 96 22 32</w:t>
                      </w:r>
                    </w:p>
                    <w:p w14:paraId="7EF4736B" w14:textId="3A2D4961" w:rsidR="001B78DE" w:rsidRDefault="001B78DE" w:rsidP="008B3BE2"/>
                    <w:p w14:paraId="7664F0FE" w14:textId="314CFE07" w:rsidR="001B78DE" w:rsidRPr="008B3BE2" w:rsidRDefault="001B78DE" w:rsidP="008B3BE2"/>
                  </w:txbxContent>
                </v:textbox>
                <w10:wrap anchorx="margin"/>
              </v:shape>
            </w:pict>
          </mc:Fallback>
        </mc:AlternateContent>
      </w:r>
      <w:r w:rsidR="00D94F63" w:rsidRPr="002C476A">
        <w:rPr>
          <w:noProof/>
          <w:lang w:bidi="fr-F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03F0CB5" wp14:editId="54CD3AEB">
                <wp:simplePos x="0" y="0"/>
                <wp:positionH relativeFrom="column">
                  <wp:posOffset>186055</wp:posOffset>
                </wp:positionH>
                <wp:positionV relativeFrom="paragraph">
                  <wp:posOffset>-8239760</wp:posOffset>
                </wp:positionV>
                <wp:extent cx="6100011" cy="1491916"/>
                <wp:effectExtent l="0" t="0" r="0" b="0"/>
                <wp:wrapNone/>
                <wp:docPr id="5" name="Groupe 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011" cy="1491916"/>
                          <a:chOff x="0" y="0"/>
                          <a:chExt cx="6665965" cy="1810512"/>
                        </a:xfrm>
                      </wpg:grpSpPr>
                      <wps:wsp>
                        <wps:cNvPr id="43" name="Rectangle rouge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ercle rouge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Cercle blanc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8B44D9" id="Groupe 1" o:spid="_x0000_s1026" style="position:absolute;margin-left:14.65pt;margin-top:-648.8pt;width:480.3pt;height:117.45pt;z-index:-251657216;mso-width-relative:margin;mso-height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">
                <v:rect id="Rectangle rouge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ercle rouge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<v:stroke joinstyle="miter"/>
                </v:shape>
                <v:oval id="Cercle blanc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<v:stroke joinstyle="miter"/>
                </v:oval>
              </v:group>
            </w:pict>
          </mc:Fallback>
        </mc:AlternateContent>
      </w:r>
      <w:r w:rsidR="001B78DE">
        <w:rPr>
          <w:rFonts w:ascii="Abadi" w:hAnsi="Abad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31E4C3" wp14:editId="6C92B266">
                <wp:simplePos x="0" y="0"/>
                <wp:positionH relativeFrom="margin">
                  <wp:posOffset>90170</wp:posOffset>
                </wp:positionH>
                <wp:positionV relativeFrom="paragraph">
                  <wp:posOffset>189230</wp:posOffset>
                </wp:positionV>
                <wp:extent cx="2421255" cy="330200"/>
                <wp:effectExtent l="0" t="0" r="0" b="0"/>
                <wp:wrapNone/>
                <wp:docPr id="234" name="Zone de text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1255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A2BD76" w14:textId="7F50D8F1" w:rsidR="00E21BFD" w:rsidRDefault="00E21BFD" w:rsidP="00E21BF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8EB1C8" wp14:editId="7C4711FA">
                                  <wp:extent cx="181610" cy="181610"/>
                                  <wp:effectExtent l="0" t="0" r="8890" b="8890"/>
                                  <wp:docPr id="240" name="Image 2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6" name="Image 236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1610" cy="181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E012D"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D15080">
                              <w:rPr>
                                <w:sz w:val="20"/>
                                <w:szCs w:val="20"/>
                              </w:rPr>
                              <w:t>andreliongo85@outlook.com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1E4C3" id="Zone de texte 234" o:spid="_x0000_s1032" type="#_x0000_t202" style="position:absolute;margin-left:7.1pt;margin-top:14.9pt;width:190.65pt;height:2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" fillcolor="white [3201]" stroked="f" strokeweight=".5pt">
                <v:textbox>
                  <w:txbxContent>
                    <w:p w14:paraId="32A2BD76" w14:textId="7F50D8F1" w:rsidR="00E21BFD" w:rsidRDefault="00E21BFD" w:rsidP="00E21BFD">
                      <w:r>
                        <w:rPr>
                          <w:noProof/>
                        </w:rPr>
                        <w:drawing>
                          <wp:inline distT="0" distB="0" distL="0" distR="0" wp14:anchorId="398EB1C8" wp14:editId="7C4711FA">
                            <wp:extent cx="181610" cy="181610"/>
                            <wp:effectExtent l="0" t="0" r="8890" b="8890"/>
                            <wp:docPr id="240" name="Image 2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6" name="Image 236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1610" cy="181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E012D">
                        <w:t xml:space="preserve"> </w:t>
                      </w:r>
                      <w:r>
                        <w:t xml:space="preserve"> </w:t>
                      </w:r>
                      <w:r w:rsidRPr="00D15080">
                        <w:rPr>
                          <w:sz w:val="20"/>
                          <w:szCs w:val="20"/>
                        </w:rPr>
                        <w:t>andreliongo85@outlook.com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E5371" w:rsidRPr="0045561B" w:rsidSect="00B56BC2">
      <w:headerReference w:type="default" r:id="rId20"/>
      <w:footerReference w:type="default" r:id="rId21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208F1" w14:textId="77777777" w:rsidR="0065464C" w:rsidRDefault="0065464C" w:rsidP="00713050">
      <w:pPr>
        <w:spacing w:line="240" w:lineRule="auto"/>
      </w:pPr>
      <w:r>
        <w:separator/>
      </w:r>
    </w:p>
  </w:endnote>
  <w:endnote w:type="continuationSeparator" w:id="0">
    <w:p w14:paraId="2FADCEEF" w14:textId="77777777" w:rsidR="0065464C" w:rsidRDefault="0065464C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4A0" w:firstRow="1" w:lastRow="0" w:firstColumn="1" w:lastColumn="0" w:noHBand="0" w:noVBand="1"/>
      <w:tblDescription w:val="Tableau de disposition du pied de page"/>
    </w:tblPr>
    <w:tblGrid>
      <w:gridCol w:w="2630"/>
      <w:gridCol w:w="2630"/>
      <w:gridCol w:w="2631"/>
      <w:gridCol w:w="2631"/>
    </w:tblGrid>
    <w:tr w:rsidR="00C2098A" w14:paraId="569A1628" w14:textId="77777777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C358DD4" w14:textId="77777777" w:rsidR="00C2098A" w:rsidRDefault="00CA3DF1" w:rsidP="00684488">
          <w:pPr>
            <w:pStyle w:val="Pieddepage"/>
          </w:pPr>
          <w:r w:rsidRPr="00CA3DF1">
            <w:rPr>
              <w:noProof/>
              <w:lang w:bidi="fr-FR"/>
            </w:rPr>
            <mc:AlternateContent>
              <mc:Choice Requires="wpg">
                <w:drawing>
                  <wp:inline distT="0" distB="0" distL="0" distR="0" wp14:anchorId="242530AC" wp14:editId="41C90F6D">
                    <wp:extent cx="329184" cy="329184"/>
                    <wp:effectExtent l="0" t="0" r="0" b="0"/>
                    <wp:docPr id="16" name="Groupe 102" title="Icône de messageri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e 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e 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e libre 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angle isocèle 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angle isocèle 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angle isocèle 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8A69F14" id="Groupe 102" o:spid="_x0000_s1026" alt="Titre : Icône de messagerie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">
                    <o:lock v:ext="edit" aspectratio="t"/>
                    <v:oval id="Ovale 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e 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e libre 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angle isocèle 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angle isocèle 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 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D8EC460" w14:textId="77777777" w:rsidR="00C2098A" w:rsidRDefault="00C2098A" w:rsidP="00684488">
          <w:pPr>
            <w:pStyle w:val="Pieddepage"/>
          </w:pPr>
          <w:r w:rsidRPr="00C2098A">
            <w:rPr>
              <w:noProof/>
              <w:lang w:bidi="fr-FR"/>
            </w:rPr>
            <mc:AlternateContent>
              <mc:Choice Requires="wpg">
                <w:drawing>
                  <wp:inline distT="0" distB="0" distL="0" distR="0" wp14:anchorId="59619360" wp14:editId="0F5FAE5B">
                    <wp:extent cx="329184" cy="329184"/>
                    <wp:effectExtent l="0" t="0" r="13970" b="13970"/>
                    <wp:docPr id="8" name="Groupe 4" title="Icôn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ercle autour du symbol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ymbole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7A22AA3" id="Groupe 4" o:spid="_x0000_s1026" alt="Titre : Icôn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PvkkhIAAOZk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">
                    <o:lock v:ext="edit" aspectratio="t"/>
                    <v:shape id="Cercle autour du symbol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ymbole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09105FDC" w14:textId="77777777" w:rsidR="00C2098A" w:rsidRDefault="00C2098A" w:rsidP="00684488">
          <w:pPr>
            <w:pStyle w:val="Pieddepage"/>
          </w:pPr>
          <w:r w:rsidRPr="00C2098A">
            <w:rPr>
              <w:noProof/>
              <w:lang w:bidi="fr-FR"/>
            </w:rPr>
            <mc:AlternateContent>
              <mc:Choice Requires="wpg">
                <w:drawing>
                  <wp:inline distT="0" distB="0" distL="0" distR="0" wp14:anchorId="64B0A2C9" wp14:editId="6761EF08">
                    <wp:extent cx="329184" cy="329184"/>
                    <wp:effectExtent l="0" t="0" r="13970" b="13970"/>
                    <wp:docPr id="9" name="Groupe 10" title="Icône de téléphone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ercle autour du 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ymbole de téléphone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88DD705" id="Groupe 10" o:spid="_x0000_s1026" alt="Titre : Icône de téléphone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P8D6bQbEQAAhl0AAA4AAAAAAAAAAAAAAAAALgIAAGRycy9l&#10;Mm9Eb2MueG1sUEsBAi0AFAAGAAgAAAAhAGhHG9DYAAAAAwEAAA8AAAAAAAAAAAAAAAAAdRMAAGRy&#10;cy9kb3ducmV2LnhtbFBLBQYAAAAABAAEAPMAAAB6FAAAAAA=&#10;">
                    <o:lock v:ext="edit" aspectratio="t"/>
                    <v:shape id="Cercle autour du symbole de téléphone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ymbole de téléphone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43A2B40" w14:textId="77777777" w:rsidR="00C2098A" w:rsidRDefault="00C2098A" w:rsidP="00684488">
          <w:pPr>
            <w:pStyle w:val="Pieddepage"/>
          </w:pPr>
          <w:r w:rsidRPr="00C2098A">
            <w:rPr>
              <w:noProof/>
              <w:lang w:bidi="fr-FR"/>
            </w:rPr>
            <mc:AlternateContent>
              <mc:Choice Requires="wpg">
                <w:drawing>
                  <wp:inline distT="0" distB="0" distL="0" distR="0" wp14:anchorId="331BE2F8" wp14:editId="4FDF0E7F">
                    <wp:extent cx="329184" cy="329184"/>
                    <wp:effectExtent l="0" t="0" r="13970" b="13970"/>
                    <wp:docPr id="12" name="Groupe 16" title="Icôn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ercle autour du symbol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ymbole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5B110FC6" id="Groupe 16" o:spid="_x0000_s1026" alt="Titre : Icôn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3TOC46ERAAC0YwAADgAA&#10;AAAAAAAAAAAAAAAuAgAAZHJzL2Uyb0RvYy54bWxQSwECLQAUAAYACAAAACEAaEcb0NgAAAADAQAA&#10;DwAAAAAAAAAAAAAAAAD7EwAAZHJzL2Rvd25yZXYueG1sUEsFBgAAAAAEAAQA8wAAAAAVAAAAAA==&#10;">
                    <o:lock v:ext="edit" aspectratio="t"/>
                    <v:shape id="Cercle autour du symbol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ymbole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14:paraId="395A9D5F" w14:textId="77777777" w:rsidTr="00826A10">
      <w:sdt>
        <w:sdtPr>
          <w:id w:val="2059505472"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7050E98D" w14:textId="77777777" w:rsidR="00826A10" w:rsidRPr="00CA3DF1" w:rsidRDefault="00826A10" w:rsidP="00826A10">
              <w:pPr>
                <w:pStyle w:val="Pieddepage"/>
              </w:pPr>
              <w:r>
                <w:rPr>
                  <w:lang w:bidi="fr-FR"/>
                </w:rPr>
                <w:t>Adresse e-mail</w:t>
              </w:r>
            </w:p>
          </w:tc>
        </w:sdtContent>
      </w:sdt>
      <w:sdt>
        <w:sdtPr>
          <w:id w:val="-350426300"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6B1CAB13" w14:textId="77777777" w:rsidR="00826A10" w:rsidRPr="00C2098A" w:rsidRDefault="00826A10" w:rsidP="00826A10">
              <w:pPr>
                <w:pStyle w:val="Pieddepage"/>
              </w:pPr>
              <w:r>
                <w:rPr>
                  <w:lang w:bidi="fr-FR"/>
                </w:rPr>
                <w:t>Pseudo Twitter</w:t>
              </w:r>
            </w:p>
          </w:tc>
        </w:sdtContent>
      </w:sdt>
      <w:sdt>
        <w:sdtPr>
          <w:id w:val="-100111087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45DBE4A0" w14:textId="77777777" w:rsidR="00826A10" w:rsidRPr="00C2098A" w:rsidRDefault="00826A10" w:rsidP="00826A10">
              <w:pPr>
                <w:pStyle w:val="Pieddepage"/>
              </w:pPr>
              <w:r>
                <w:rPr>
                  <w:lang w:bidi="fr-FR"/>
                </w:rPr>
                <w:t>Téléphone</w:t>
              </w:r>
            </w:p>
          </w:tc>
        </w:sdtContent>
      </w:sdt>
      <w:sdt>
        <w:sdtPr>
          <w:id w:val="-1851867989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1FDE972F" w14:textId="77777777" w:rsidR="00826A10" w:rsidRPr="00C2098A" w:rsidRDefault="00826A10" w:rsidP="00826A10">
              <w:pPr>
                <w:pStyle w:val="Pieddepage"/>
              </w:pPr>
              <w:r>
                <w:rPr>
                  <w:lang w:bidi="fr-FR"/>
                </w:rPr>
                <w:t>URL LinkedIn</w:t>
              </w:r>
            </w:p>
          </w:tc>
        </w:sdtContent>
      </w:sdt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54214C" w14:textId="77777777" w:rsidR="00C2098A" w:rsidRDefault="00217980" w:rsidP="00217980">
        <w:pPr>
          <w:pStyle w:val="Pieddepage"/>
          <w:rPr>
            <w:noProof/>
          </w:rPr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826A10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D8F96" w14:textId="77777777" w:rsidR="0065464C" w:rsidRDefault="0065464C" w:rsidP="00713050">
      <w:pPr>
        <w:spacing w:line="240" w:lineRule="auto"/>
      </w:pPr>
      <w:r>
        <w:separator/>
      </w:r>
    </w:p>
  </w:footnote>
  <w:footnote w:type="continuationSeparator" w:id="0">
    <w:p w14:paraId="4B25408D" w14:textId="77777777" w:rsidR="0065464C" w:rsidRDefault="0065464C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au de disposition d’en-tête de page de suite"/>
    </w:tblPr>
    <w:tblGrid>
      <w:gridCol w:w="3787"/>
      <w:gridCol w:w="6735"/>
    </w:tblGrid>
    <w:tr w:rsidR="001A5CA9" w:rsidRPr="00F207C0" w14:paraId="6E350FD5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03F345E3" w14:textId="77777777" w:rsidR="00826A10" w:rsidRPr="00906BEE" w:rsidRDefault="0065464C" w:rsidP="00826A10">
          <w:pPr>
            <w:pStyle w:val="Initiales"/>
          </w:pPr>
          <w:sdt>
            <w:sdtPr>
              <w:alias w:val="Vos initiales :"/>
              <w:tag w:val="Vos initiales :"/>
              <w:id w:val="1185324316"/>
              <w:temporary/>
              <w:showingPlcHdr/>
              <w15:appearance w15:val="hidden"/>
            </w:sdtPr>
            <w:sdtEndPr/>
            <w:sdtContent>
              <w:r w:rsidR="002C476A">
                <w:rPr>
                  <w:lang w:bidi="fr-FR"/>
                </w:rPr>
                <w:t>VN</w:t>
              </w:r>
            </w:sdtContent>
          </w:sdt>
        </w:p>
        <w:p w14:paraId="26CCBC5B" w14:textId="77777777" w:rsidR="001A5CA9" w:rsidRPr="00F207C0" w:rsidRDefault="001A5CA9" w:rsidP="001A5CA9">
          <w:pPr>
            <w:pStyle w:val="Initiale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Grilledutableau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Tableau de disposition de titre"/>
          </w:tblPr>
          <w:tblGrid>
            <w:gridCol w:w="6735"/>
          </w:tblGrid>
          <w:tr w:rsidR="001A5CA9" w14:paraId="55B7CE3E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1762ACF4" w14:textId="77777777" w:rsidR="001A5CA9" w:rsidRPr="009B3C40" w:rsidRDefault="0065464C" w:rsidP="001A5CA9">
                <w:pPr>
                  <w:pStyle w:val="Titre1"/>
                  <w:outlineLvl w:val="0"/>
                </w:pPr>
                <w:sdt>
                  <w:sdtPr>
                    <w:alias w:val="Entrez votre nom :"/>
                    <w:tag w:val="Entrez votre nom :"/>
                    <w:id w:val="185027472"/>
                    <w:placeholder>
                      <w:docPart w:val="E4F2EDB379F14153A4339C56EDC91AC4"/>
                    </w:placeholder>
                    <w:showingPlcHdr/>
                    <w15:appearance w15:val="hidden"/>
                  </w:sdtPr>
                  <w:sdtEndPr/>
                  <w:sdtContent>
                    <w:r w:rsidR="00D97A41">
                      <w:rPr>
                        <w:lang w:bidi="fr-FR"/>
                      </w:rPr>
                      <w:t>Votre nom</w:t>
                    </w:r>
                  </w:sdtContent>
                </w:sdt>
              </w:p>
              <w:p w14:paraId="3F91C177" w14:textId="77777777" w:rsidR="001A5CA9" w:rsidRDefault="001A5CA9" w:rsidP="001A5CA9">
                <w:pPr>
                  <w:pStyle w:val="Titre2"/>
                  <w:outlineLvl w:val="1"/>
                </w:pPr>
              </w:p>
            </w:tc>
          </w:tr>
        </w:tbl>
        <w:p w14:paraId="076FFC77" w14:textId="77777777" w:rsidR="001A5CA9" w:rsidRPr="00F207C0" w:rsidRDefault="001A5CA9" w:rsidP="001A5CA9"/>
      </w:tc>
    </w:tr>
  </w:tbl>
  <w:p w14:paraId="04AD5DD6" w14:textId="77777777" w:rsidR="00217980" w:rsidRPr="001A5CA9" w:rsidRDefault="00FB0EC9" w:rsidP="001A5CA9">
    <w:pPr>
      <w:pStyle w:val="En-tte"/>
    </w:pPr>
    <w:r>
      <w:rPr>
        <w:noProof/>
        <w:lang w:bidi="fr-FR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1718078" wp14:editId="6A5A4565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Groupe 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Rectangle rouge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ercle blanc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ercle rouge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9E78CD3" id="Groupe 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">
              <v:rect id="Rectangle rouge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ercle blanc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ercle rouge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2560902">
    <w:abstractNumId w:val="9"/>
  </w:num>
  <w:num w:numId="2" w16cid:durableId="1505822951">
    <w:abstractNumId w:val="7"/>
  </w:num>
  <w:num w:numId="3" w16cid:durableId="2126267380">
    <w:abstractNumId w:val="6"/>
  </w:num>
  <w:num w:numId="4" w16cid:durableId="4866571">
    <w:abstractNumId w:val="5"/>
  </w:num>
  <w:num w:numId="5" w16cid:durableId="116798136">
    <w:abstractNumId w:val="4"/>
  </w:num>
  <w:num w:numId="6" w16cid:durableId="514537974">
    <w:abstractNumId w:val="8"/>
  </w:num>
  <w:num w:numId="7" w16cid:durableId="1973052442">
    <w:abstractNumId w:val="3"/>
  </w:num>
  <w:num w:numId="8" w16cid:durableId="2106075238">
    <w:abstractNumId w:val="2"/>
  </w:num>
  <w:num w:numId="9" w16cid:durableId="1542551336">
    <w:abstractNumId w:val="1"/>
  </w:num>
  <w:num w:numId="10" w16cid:durableId="169881207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534"/>
    <w:rsid w:val="00005E91"/>
    <w:rsid w:val="000120B6"/>
    <w:rsid w:val="000230A5"/>
    <w:rsid w:val="00024F42"/>
    <w:rsid w:val="000456A9"/>
    <w:rsid w:val="00051B72"/>
    <w:rsid w:val="0006009F"/>
    <w:rsid w:val="00063637"/>
    <w:rsid w:val="00073A90"/>
    <w:rsid w:val="00091382"/>
    <w:rsid w:val="000A07DA"/>
    <w:rsid w:val="000A1FBF"/>
    <w:rsid w:val="000A2BFA"/>
    <w:rsid w:val="000B0619"/>
    <w:rsid w:val="000B0B56"/>
    <w:rsid w:val="000B5112"/>
    <w:rsid w:val="000B61CA"/>
    <w:rsid w:val="000B6B97"/>
    <w:rsid w:val="000C0F56"/>
    <w:rsid w:val="000C7667"/>
    <w:rsid w:val="000D471E"/>
    <w:rsid w:val="000E6949"/>
    <w:rsid w:val="000F7610"/>
    <w:rsid w:val="00114ED7"/>
    <w:rsid w:val="00116325"/>
    <w:rsid w:val="001300CA"/>
    <w:rsid w:val="00140B0E"/>
    <w:rsid w:val="001475AB"/>
    <w:rsid w:val="00164E13"/>
    <w:rsid w:val="001756AD"/>
    <w:rsid w:val="001773B9"/>
    <w:rsid w:val="00194945"/>
    <w:rsid w:val="00195894"/>
    <w:rsid w:val="00195D31"/>
    <w:rsid w:val="001A2F73"/>
    <w:rsid w:val="001A5CA9"/>
    <w:rsid w:val="001B297B"/>
    <w:rsid w:val="001B2AC1"/>
    <w:rsid w:val="001B30BF"/>
    <w:rsid w:val="001B403A"/>
    <w:rsid w:val="001B78DE"/>
    <w:rsid w:val="001E493C"/>
    <w:rsid w:val="001F12CF"/>
    <w:rsid w:val="001F4583"/>
    <w:rsid w:val="002004AC"/>
    <w:rsid w:val="0020446A"/>
    <w:rsid w:val="00212ACD"/>
    <w:rsid w:val="00217980"/>
    <w:rsid w:val="00217C25"/>
    <w:rsid w:val="002435CE"/>
    <w:rsid w:val="0025143F"/>
    <w:rsid w:val="0025360C"/>
    <w:rsid w:val="002668D2"/>
    <w:rsid w:val="00271662"/>
    <w:rsid w:val="0027404F"/>
    <w:rsid w:val="00290AAA"/>
    <w:rsid w:val="002926F1"/>
    <w:rsid w:val="00293630"/>
    <w:rsid w:val="00293B83"/>
    <w:rsid w:val="002940E3"/>
    <w:rsid w:val="002A6BF2"/>
    <w:rsid w:val="002B091C"/>
    <w:rsid w:val="002C2CDD"/>
    <w:rsid w:val="002C476A"/>
    <w:rsid w:val="002D45C6"/>
    <w:rsid w:val="002E3D74"/>
    <w:rsid w:val="002F03FA"/>
    <w:rsid w:val="003007E2"/>
    <w:rsid w:val="00313E86"/>
    <w:rsid w:val="00321FD4"/>
    <w:rsid w:val="00322368"/>
    <w:rsid w:val="00333CD3"/>
    <w:rsid w:val="00340365"/>
    <w:rsid w:val="00342B64"/>
    <w:rsid w:val="003460D2"/>
    <w:rsid w:val="00357F6A"/>
    <w:rsid w:val="00364079"/>
    <w:rsid w:val="00365296"/>
    <w:rsid w:val="00372E39"/>
    <w:rsid w:val="00385B65"/>
    <w:rsid w:val="003971F6"/>
    <w:rsid w:val="003B1DD1"/>
    <w:rsid w:val="003B6A3C"/>
    <w:rsid w:val="003C5528"/>
    <w:rsid w:val="003D03E5"/>
    <w:rsid w:val="003D352C"/>
    <w:rsid w:val="003D43D2"/>
    <w:rsid w:val="003E2672"/>
    <w:rsid w:val="00406FC9"/>
    <w:rsid w:val="004077FB"/>
    <w:rsid w:val="004116C0"/>
    <w:rsid w:val="0042019F"/>
    <w:rsid w:val="0042124E"/>
    <w:rsid w:val="004244FF"/>
    <w:rsid w:val="00424DD9"/>
    <w:rsid w:val="004305E4"/>
    <w:rsid w:val="00436D01"/>
    <w:rsid w:val="0044321E"/>
    <w:rsid w:val="0044617D"/>
    <w:rsid w:val="0045561B"/>
    <w:rsid w:val="004606BF"/>
    <w:rsid w:val="0046104A"/>
    <w:rsid w:val="00462304"/>
    <w:rsid w:val="00466182"/>
    <w:rsid w:val="004669E1"/>
    <w:rsid w:val="00470FF1"/>
    <w:rsid w:val="004717C5"/>
    <w:rsid w:val="00480A43"/>
    <w:rsid w:val="00496AFC"/>
    <w:rsid w:val="004A24CC"/>
    <w:rsid w:val="004B5D92"/>
    <w:rsid w:val="004C4473"/>
    <w:rsid w:val="004D08F8"/>
    <w:rsid w:val="004E0404"/>
    <w:rsid w:val="004E37EA"/>
    <w:rsid w:val="00503CC5"/>
    <w:rsid w:val="00505322"/>
    <w:rsid w:val="00511A0F"/>
    <w:rsid w:val="00514765"/>
    <w:rsid w:val="00520BA9"/>
    <w:rsid w:val="00521EF1"/>
    <w:rsid w:val="00523479"/>
    <w:rsid w:val="00531E77"/>
    <w:rsid w:val="00542224"/>
    <w:rsid w:val="00543DB7"/>
    <w:rsid w:val="005503C0"/>
    <w:rsid w:val="005610D7"/>
    <w:rsid w:val="005634E0"/>
    <w:rsid w:val="005729B0"/>
    <w:rsid w:val="00583E4F"/>
    <w:rsid w:val="00597FDF"/>
    <w:rsid w:val="005B7DE6"/>
    <w:rsid w:val="005C7CDB"/>
    <w:rsid w:val="005D768B"/>
    <w:rsid w:val="005E012D"/>
    <w:rsid w:val="005E318A"/>
    <w:rsid w:val="005F5FF8"/>
    <w:rsid w:val="00613FD4"/>
    <w:rsid w:val="0061631D"/>
    <w:rsid w:val="00621E33"/>
    <w:rsid w:val="0062668D"/>
    <w:rsid w:val="00641630"/>
    <w:rsid w:val="00642378"/>
    <w:rsid w:val="00646828"/>
    <w:rsid w:val="0065192B"/>
    <w:rsid w:val="0065464C"/>
    <w:rsid w:val="00670D93"/>
    <w:rsid w:val="00674E72"/>
    <w:rsid w:val="00675F27"/>
    <w:rsid w:val="00684488"/>
    <w:rsid w:val="006862A2"/>
    <w:rsid w:val="00697A0B"/>
    <w:rsid w:val="006A2860"/>
    <w:rsid w:val="006A3CE7"/>
    <w:rsid w:val="006A6C8D"/>
    <w:rsid w:val="006A6E39"/>
    <w:rsid w:val="006A7746"/>
    <w:rsid w:val="006B39E6"/>
    <w:rsid w:val="006C1297"/>
    <w:rsid w:val="006C4C50"/>
    <w:rsid w:val="006D76B1"/>
    <w:rsid w:val="006E2AB5"/>
    <w:rsid w:val="006E6C9E"/>
    <w:rsid w:val="00706783"/>
    <w:rsid w:val="00713050"/>
    <w:rsid w:val="0072615A"/>
    <w:rsid w:val="00726B42"/>
    <w:rsid w:val="00730963"/>
    <w:rsid w:val="007370DB"/>
    <w:rsid w:val="00737DA8"/>
    <w:rsid w:val="00741125"/>
    <w:rsid w:val="007455A1"/>
    <w:rsid w:val="00746F7F"/>
    <w:rsid w:val="0074729D"/>
    <w:rsid w:val="007517ED"/>
    <w:rsid w:val="007558D0"/>
    <w:rsid w:val="007569C1"/>
    <w:rsid w:val="007577E5"/>
    <w:rsid w:val="00763832"/>
    <w:rsid w:val="00767F84"/>
    <w:rsid w:val="00772919"/>
    <w:rsid w:val="00780B64"/>
    <w:rsid w:val="00786D8A"/>
    <w:rsid w:val="007902DC"/>
    <w:rsid w:val="00792544"/>
    <w:rsid w:val="00796289"/>
    <w:rsid w:val="007971BF"/>
    <w:rsid w:val="007A0112"/>
    <w:rsid w:val="007A6AE1"/>
    <w:rsid w:val="007B73A8"/>
    <w:rsid w:val="007D2696"/>
    <w:rsid w:val="007D2FD2"/>
    <w:rsid w:val="007D406E"/>
    <w:rsid w:val="007D43E9"/>
    <w:rsid w:val="007D4DFA"/>
    <w:rsid w:val="007D6458"/>
    <w:rsid w:val="00811117"/>
    <w:rsid w:val="0081143D"/>
    <w:rsid w:val="00815D0C"/>
    <w:rsid w:val="00817FE7"/>
    <w:rsid w:val="00823C54"/>
    <w:rsid w:val="008264D2"/>
    <w:rsid w:val="00826A10"/>
    <w:rsid w:val="00837CB9"/>
    <w:rsid w:val="0084078F"/>
    <w:rsid w:val="00841146"/>
    <w:rsid w:val="00843AB6"/>
    <w:rsid w:val="00844FDA"/>
    <w:rsid w:val="00845F4E"/>
    <w:rsid w:val="0087084F"/>
    <w:rsid w:val="0088504C"/>
    <w:rsid w:val="0089382B"/>
    <w:rsid w:val="008A1907"/>
    <w:rsid w:val="008B3BE2"/>
    <w:rsid w:val="008B790B"/>
    <w:rsid w:val="008C3D5C"/>
    <w:rsid w:val="008C6BCA"/>
    <w:rsid w:val="008C7B50"/>
    <w:rsid w:val="008E4B30"/>
    <w:rsid w:val="008F5365"/>
    <w:rsid w:val="00906BEE"/>
    <w:rsid w:val="00910A40"/>
    <w:rsid w:val="009243E7"/>
    <w:rsid w:val="009437D7"/>
    <w:rsid w:val="00972754"/>
    <w:rsid w:val="009818F1"/>
    <w:rsid w:val="00985D58"/>
    <w:rsid w:val="009860A8"/>
    <w:rsid w:val="009960E2"/>
    <w:rsid w:val="009B3C40"/>
    <w:rsid w:val="009E4ED7"/>
    <w:rsid w:val="009F62A0"/>
    <w:rsid w:val="009F7AD9"/>
    <w:rsid w:val="00A26991"/>
    <w:rsid w:val="00A42540"/>
    <w:rsid w:val="00A44534"/>
    <w:rsid w:val="00A50939"/>
    <w:rsid w:val="00A769D6"/>
    <w:rsid w:val="00A83413"/>
    <w:rsid w:val="00A865D6"/>
    <w:rsid w:val="00A906E6"/>
    <w:rsid w:val="00AA3E3F"/>
    <w:rsid w:val="00AA6A40"/>
    <w:rsid w:val="00AA75F6"/>
    <w:rsid w:val="00AC2286"/>
    <w:rsid w:val="00AC3A6F"/>
    <w:rsid w:val="00AD00FD"/>
    <w:rsid w:val="00AD7F39"/>
    <w:rsid w:val="00AF0550"/>
    <w:rsid w:val="00AF0A8E"/>
    <w:rsid w:val="00AF3387"/>
    <w:rsid w:val="00AF497A"/>
    <w:rsid w:val="00B02235"/>
    <w:rsid w:val="00B07FC6"/>
    <w:rsid w:val="00B27019"/>
    <w:rsid w:val="00B36F3D"/>
    <w:rsid w:val="00B42AAC"/>
    <w:rsid w:val="00B44BB4"/>
    <w:rsid w:val="00B5664D"/>
    <w:rsid w:val="00B56BC2"/>
    <w:rsid w:val="00B70414"/>
    <w:rsid w:val="00B76A83"/>
    <w:rsid w:val="00B81AAD"/>
    <w:rsid w:val="00BA5B40"/>
    <w:rsid w:val="00BB5142"/>
    <w:rsid w:val="00BC43E2"/>
    <w:rsid w:val="00BD0206"/>
    <w:rsid w:val="00BD3BCF"/>
    <w:rsid w:val="00BE78F7"/>
    <w:rsid w:val="00BF651D"/>
    <w:rsid w:val="00BF7609"/>
    <w:rsid w:val="00C0061F"/>
    <w:rsid w:val="00C2098A"/>
    <w:rsid w:val="00C45502"/>
    <w:rsid w:val="00C47473"/>
    <w:rsid w:val="00C5444A"/>
    <w:rsid w:val="00C56613"/>
    <w:rsid w:val="00C612DA"/>
    <w:rsid w:val="00C629C9"/>
    <w:rsid w:val="00C62C50"/>
    <w:rsid w:val="00C6357A"/>
    <w:rsid w:val="00C64801"/>
    <w:rsid w:val="00C70C34"/>
    <w:rsid w:val="00C750D3"/>
    <w:rsid w:val="00C765DE"/>
    <w:rsid w:val="00C7741E"/>
    <w:rsid w:val="00C83E94"/>
    <w:rsid w:val="00C875AB"/>
    <w:rsid w:val="00C93CC0"/>
    <w:rsid w:val="00CA0981"/>
    <w:rsid w:val="00CA210D"/>
    <w:rsid w:val="00CA3DF1"/>
    <w:rsid w:val="00CA4581"/>
    <w:rsid w:val="00CD0F19"/>
    <w:rsid w:val="00CE18D5"/>
    <w:rsid w:val="00CF3002"/>
    <w:rsid w:val="00CF5498"/>
    <w:rsid w:val="00D04109"/>
    <w:rsid w:val="00D052DE"/>
    <w:rsid w:val="00D12AB6"/>
    <w:rsid w:val="00D147B9"/>
    <w:rsid w:val="00D15080"/>
    <w:rsid w:val="00D220EE"/>
    <w:rsid w:val="00D2309A"/>
    <w:rsid w:val="00D238D1"/>
    <w:rsid w:val="00D26F82"/>
    <w:rsid w:val="00D41152"/>
    <w:rsid w:val="00D4598F"/>
    <w:rsid w:val="00D81C95"/>
    <w:rsid w:val="00D93513"/>
    <w:rsid w:val="00D94F63"/>
    <w:rsid w:val="00D97A41"/>
    <w:rsid w:val="00DC05FD"/>
    <w:rsid w:val="00DC25DB"/>
    <w:rsid w:val="00DC5CBB"/>
    <w:rsid w:val="00DD3CF6"/>
    <w:rsid w:val="00DD6416"/>
    <w:rsid w:val="00DD77DC"/>
    <w:rsid w:val="00DE21FB"/>
    <w:rsid w:val="00DF4E0A"/>
    <w:rsid w:val="00DF5C5B"/>
    <w:rsid w:val="00E02DCD"/>
    <w:rsid w:val="00E03886"/>
    <w:rsid w:val="00E06601"/>
    <w:rsid w:val="00E068E3"/>
    <w:rsid w:val="00E12C60"/>
    <w:rsid w:val="00E21BFD"/>
    <w:rsid w:val="00E22E87"/>
    <w:rsid w:val="00E34706"/>
    <w:rsid w:val="00E41D4E"/>
    <w:rsid w:val="00E44840"/>
    <w:rsid w:val="00E54BE8"/>
    <w:rsid w:val="00E55CD6"/>
    <w:rsid w:val="00E57630"/>
    <w:rsid w:val="00E578D4"/>
    <w:rsid w:val="00E73914"/>
    <w:rsid w:val="00E83794"/>
    <w:rsid w:val="00E86C2B"/>
    <w:rsid w:val="00E94B9E"/>
    <w:rsid w:val="00EA1531"/>
    <w:rsid w:val="00EA639A"/>
    <w:rsid w:val="00EB2D52"/>
    <w:rsid w:val="00ED52AE"/>
    <w:rsid w:val="00EE5371"/>
    <w:rsid w:val="00EE5D39"/>
    <w:rsid w:val="00EE7194"/>
    <w:rsid w:val="00EF1D04"/>
    <w:rsid w:val="00EF7CC9"/>
    <w:rsid w:val="00F04561"/>
    <w:rsid w:val="00F07927"/>
    <w:rsid w:val="00F10E33"/>
    <w:rsid w:val="00F1429A"/>
    <w:rsid w:val="00F207C0"/>
    <w:rsid w:val="00F20AE5"/>
    <w:rsid w:val="00F234EC"/>
    <w:rsid w:val="00F25136"/>
    <w:rsid w:val="00F334E1"/>
    <w:rsid w:val="00F41AD4"/>
    <w:rsid w:val="00F47E97"/>
    <w:rsid w:val="00F57870"/>
    <w:rsid w:val="00F645C7"/>
    <w:rsid w:val="00F66DAB"/>
    <w:rsid w:val="00F92426"/>
    <w:rsid w:val="00F94181"/>
    <w:rsid w:val="00FB0EC9"/>
    <w:rsid w:val="00FC1268"/>
    <w:rsid w:val="00FD3489"/>
    <w:rsid w:val="00FD4275"/>
    <w:rsid w:val="00FE43E8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8D128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itre1">
    <w:name w:val="heading 1"/>
    <w:basedOn w:val="Normal"/>
    <w:link w:val="Titre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itre4">
    <w:name w:val="heading 4"/>
    <w:basedOn w:val="Normal"/>
    <w:link w:val="Titre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Grilledutableau">
    <w:name w:val="Table Grid"/>
    <w:basedOn w:val="Tableau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98"/>
    <w:qFormat/>
    <w:rsid w:val="00E22E87"/>
    <w:pPr>
      <w:spacing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edelespacerserv">
    <w:name w:val="Placeholder Text"/>
    <w:basedOn w:val="Policepardfaut"/>
    <w:uiPriority w:val="99"/>
    <w:semiHidden/>
    <w:rsid w:val="003D03E5"/>
    <w:rPr>
      <w:color w:val="595959" w:themeColor="text1" w:themeTint="A6"/>
    </w:rPr>
  </w:style>
  <w:style w:type="character" w:customStyle="1" w:styleId="Titre4Car">
    <w:name w:val="Titre 4 Car"/>
    <w:basedOn w:val="Policepardfaut"/>
    <w:link w:val="Titre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-tte">
    <w:name w:val="header"/>
    <w:basedOn w:val="Normal"/>
    <w:link w:val="En-tteCar"/>
    <w:uiPriority w:val="99"/>
    <w:unhideWhenUsed/>
    <w:rsid w:val="0088504C"/>
    <w:pPr>
      <w:spacing w:line="240" w:lineRule="auto"/>
    </w:pPr>
  </w:style>
  <w:style w:type="paragraph" w:customStyle="1" w:styleId="Initiales">
    <w:name w:val="Initiales"/>
    <w:basedOn w:val="Normal"/>
    <w:next w:val="Titre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-tteCar">
    <w:name w:val="En-tête Car"/>
    <w:basedOn w:val="Policepardfaut"/>
    <w:link w:val="En-tte"/>
    <w:uiPriority w:val="99"/>
    <w:rsid w:val="0088504C"/>
  </w:style>
  <w:style w:type="paragraph" w:styleId="Pieddepage">
    <w:name w:val="footer"/>
    <w:basedOn w:val="Normal"/>
    <w:link w:val="Pieddepage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88504C"/>
    <w:rPr>
      <w:rFonts w:asciiTheme="majorHAnsi" w:hAnsiTheme="majorHAnsi"/>
      <w:caps/>
    </w:rPr>
  </w:style>
  <w:style w:type="character" w:customStyle="1" w:styleId="Titre8Car">
    <w:name w:val="Titre 8 Car"/>
    <w:basedOn w:val="Policepardfaut"/>
    <w:link w:val="Titre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75F6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AA75F6"/>
  </w:style>
  <w:style w:type="paragraph" w:styleId="Normalcentr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AA75F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AA75F6"/>
  </w:style>
  <w:style w:type="paragraph" w:styleId="Corpsdetexte2">
    <w:name w:val="Body Text 2"/>
    <w:basedOn w:val="Normal"/>
    <w:link w:val="Corpsdetexte2Car"/>
    <w:uiPriority w:val="99"/>
    <w:semiHidden/>
    <w:unhideWhenUsed/>
    <w:rsid w:val="00AA75F6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AA75F6"/>
  </w:style>
  <w:style w:type="paragraph" w:styleId="Corpsdetexte3">
    <w:name w:val="Body Text 3"/>
    <w:basedOn w:val="Normal"/>
    <w:link w:val="Corpsdetex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A75F6"/>
    <w:rPr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AA75F6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AA75F6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AA75F6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AA75F6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AA75F6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AA75F6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AA75F6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A75F6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AA75F6"/>
  </w:style>
  <w:style w:type="table" w:styleId="Grillecouleur">
    <w:name w:val="Colorful Grid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AA75F6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A75F6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A75F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A75F6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AA75F6"/>
  </w:style>
  <w:style w:type="character" w:customStyle="1" w:styleId="DateCar">
    <w:name w:val="Date Car"/>
    <w:basedOn w:val="Policepardfaut"/>
    <w:link w:val="Date"/>
    <w:uiPriority w:val="99"/>
    <w:semiHidden/>
    <w:rsid w:val="00AA75F6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A75F6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AA75F6"/>
    <w:pPr>
      <w:spacing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AA75F6"/>
  </w:style>
  <w:style w:type="character" w:styleId="Accentuation">
    <w:name w:val="Emphasis"/>
    <w:basedOn w:val="Policepardfaut"/>
    <w:uiPriority w:val="10"/>
    <w:semiHidden/>
    <w:unhideWhenUsed/>
    <w:rsid w:val="00AA75F6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AA75F6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A75F6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AA75F6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A75F6"/>
    <w:rPr>
      <w:szCs w:val="20"/>
    </w:rPr>
  </w:style>
  <w:style w:type="table" w:styleId="TableauGrille1Clair">
    <w:name w:val="Grid Table 1 Light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itre5Car">
    <w:name w:val="Titre 5 Car"/>
    <w:basedOn w:val="Policepardfaut"/>
    <w:link w:val="Titre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onymeHTML">
    <w:name w:val="HTML Acronym"/>
    <w:basedOn w:val="Policepardfaut"/>
    <w:uiPriority w:val="99"/>
    <w:semiHidden/>
    <w:unhideWhenUsed/>
    <w:rsid w:val="00AA75F6"/>
  </w:style>
  <w:style w:type="paragraph" w:styleId="AdresseHTML">
    <w:name w:val="HTML Address"/>
    <w:basedOn w:val="Normal"/>
    <w:link w:val="Adresse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AA75F6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AA75F6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AA75F6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A75F6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AA75F6"/>
    <w:rPr>
      <w:i/>
      <w:iCs/>
    </w:rPr>
  </w:style>
  <w:style w:type="character" w:styleId="Lienhypertexte">
    <w:name w:val="Hyperlink"/>
    <w:basedOn w:val="Policepardfau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3D03E5"/>
    <w:rPr>
      <w:i/>
      <w:iCs/>
      <w:color w:val="D01818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Grilleclaire">
    <w:name w:val="Light Grid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AA75F6"/>
  </w:style>
  <w:style w:type="paragraph" w:styleId="Liste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">
    <w:name w:val="List Table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">
    <w:name w:val="List Table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A75F6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AA75F6"/>
    <w:pPr>
      <w:spacing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AA75F6"/>
  </w:style>
  <w:style w:type="character" w:styleId="Numrodepage">
    <w:name w:val="page number"/>
    <w:basedOn w:val="Policepardfaut"/>
    <w:uiPriority w:val="99"/>
    <w:semiHidden/>
    <w:unhideWhenUsed/>
    <w:rsid w:val="00AA75F6"/>
  </w:style>
  <w:style w:type="table" w:styleId="Tableausimple1">
    <w:name w:val="Plain Table 1"/>
    <w:basedOn w:val="Tableau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A75F6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A75F6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AA75F6"/>
  </w:style>
  <w:style w:type="character" w:customStyle="1" w:styleId="SalutationsCar">
    <w:name w:val="Salutations Car"/>
    <w:basedOn w:val="Policepardfaut"/>
    <w:link w:val="Salutations"/>
    <w:uiPriority w:val="99"/>
    <w:semiHidden/>
    <w:rsid w:val="00AA75F6"/>
  </w:style>
  <w:style w:type="paragraph" w:styleId="Signature">
    <w:name w:val="Signature"/>
    <w:basedOn w:val="Normal"/>
    <w:link w:val="Signatu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AA75F6"/>
  </w:style>
  <w:style w:type="character" w:styleId="lev">
    <w:name w:val="Strong"/>
    <w:basedOn w:val="Policepardfaut"/>
    <w:uiPriority w:val="22"/>
    <w:semiHidden/>
    <w:unhideWhenUsed/>
    <w:qFormat/>
    <w:rsid w:val="00AA75F6"/>
    <w:rPr>
      <w:b/>
      <w:bCs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AA75F6"/>
  </w:style>
  <w:style w:type="table" w:styleId="Tableauprofessionnel">
    <w:name w:val="Table Professional"/>
    <w:basedOn w:val="Tableau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customStyle="1" w:styleId="vanity-namedomain">
    <w:name w:val="vanity-name__domain"/>
    <w:basedOn w:val="Policepardfaut"/>
    <w:rsid w:val="00195894"/>
  </w:style>
  <w:style w:type="character" w:customStyle="1" w:styleId="break-words">
    <w:name w:val="break-words"/>
    <w:basedOn w:val="Policepardfaut"/>
    <w:rsid w:val="00195894"/>
  </w:style>
  <w:style w:type="character" w:styleId="Mentionnonrsolue">
    <w:name w:val="Unresolved Mention"/>
    <w:basedOn w:val="Policepardfaut"/>
    <w:uiPriority w:val="99"/>
    <w:semiHidden/>
    <w:unhideWhenUsed/>
    <w:rsid w:val="00780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6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0.pn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0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0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5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L\AppData\Local\Microsoft\Office\16.0\DTS\fr-FR%7b9E05D0A5-2C3D-4934-A51C-262D2F9182F1%7d\%7b23F99437-D1CC-448D-8578-62094E1D6F71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F2EDB379F14153A4339C56EDC91A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643A66-3258-48A0-B7BA-E5E00A2114A2}"/>
      </w:docPartPr>
      <w:docPartBody>
        <w:p w:rsidR="00B64BB6" w:rsidRDefault="00511570">
          <w:pPr>
            <w:pStyle w:val="E4F2EDB379F14153A4339C56EDC91AC4"/>
          </w:pPr>
          <w:r w:rsidRPr="002C476A">
            <w:rPr>
              <w:lang w:bidi="fr-FR"/>
            </w:rPr>
            <w:t>Établissement</w:t>
          </w:r>
        </w:p>
      </w:docPartBody>
    </w:docPart>
    <w:docPart>
      <w:docPartPr>
        <w:name w:val="D872EDE8295D4871BAED6F1F7BD4BDF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30C689-5470-4DBF-A0D2-315AC893F0DA}"/>
      </w:docPartPr>
      <w:docPartBody>
        <w:p w:rsidR="00571F48" w:rsidRDefault="00203608" w:rsidP="00203608">
          <w:pPr>
            <w:pStyle w:val="D872EDE8295D4871BAED6F1F7BD4BDF2"/>
          </w:pPr>
          <w:r w:rsidRPr="002C476A">
            <w:rPr>
              <w:lang w:bidi="fr-FR"/>
            </w:rPr>
            <w:t>Votre nom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70"/>
    <w:rsid w:val="000067F7"/>
    <w:rsid w:val="00064172"/>
    <w:rsid w:val="000E22AF"/>
    <w:rsid w:val="001D3A13"/>
    <w:rsid w:val="00203608"/>
    <w:rsid w:val="002B1842"/>
    <w:rsid w:val="002D1D07"/>
    <w:rsid w:val="00351026"/>
    <w:rsid w:val="00392E74"/>
    <w:rsid w:val="003C5637"/>
    <w:rsid w:val="00413D3D"/>
    <w:rsid w:val="0043010F"/>
    <w:rsid w:val="004C73DD"/>
    <w:rsid w:val="00511570"/>
    <w:rsid w:val="00546D24"/>
    <w:rsid w:val="00571F48"/>
    <w:rsid w:val="00593E24"/>
    <w:rsid w:val="005F4433"/>
    <w:rsid w:val="006862EE"/>
    <w:rsid w:val="006C6473"/>
    <w:rsid w:val="006F06E3"/>
    <w:rsid w:val="00766E2A"/>
    <w:rsid w:val="007855C0"/>
    <w:rsid w:val="007C0A5F"/>
    <w:rsid w:val="007D4440"/>
    <w:rsid w:val="00885464"/>
    <w:rsid w:val="008B0735"/>
    <w:rsid w:val="00933A1A"/>
    <w:rsid w:val="00953BB2"/>
    <w:rsid w:val="00A513FE"/>
    <w:rsid w:val="00AC4021"/>
    <w:rsid w:val="00B64BB6"/>
    <w:rsid w:val="00C673AD"/>
    <w:rsid w:val="00DB03FE"/>
    <w:rsid w:val="00E3581C"/>
    <w:rsid w:val="00ED48F5"/>
    <w:rsid w:val="00F6322D"/>
    <w:rsid w:val="00FC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4F2EDB379F14153A4339C56EDC91AC4">
    <w:name w:val="E4F2EDB379F14153A4339C56EDC91AC4"/>
  </w:style>
  <w:style w:type="paragraph" w:customStyle="1" w:styleId="D872EDE8295D4871BAED6F1F7BD4BDF2">
    <w:name w:val="D872EDE8295D4871BAED6F1F7BD4BDF2"/>
    <w:rsid w:val="00203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5A562EF-4BA4-4BF4-A929-0C33B799A18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{23F99437-D1CC-448D-8578-62094E1D6F71}tf16392716_win32</Template>
  <TotalTime>0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en reconversion professionnellle DÉveloppeur INTEGRATEUR WEB pour etre dÉveloppeur web</dc:subject>
  <dc:creator/>
  <cp:keywords/>
  <dc:description/>
  <cp:lastModifiedBy/>
  <cp:revision>1</cp:revision>
  <dcterms:created xsi:type="dcterms:W3CDTF">2022-04-26T10:32:00Z</dcterms:created>
  <dcterms:modified xsi:type="dcterms:W3CDTF">2022-05-18T17:24:00Z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